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2B5815E2" w:rsidR="006D4C72" w:rsidRDefault="00DE06D6" w:rsidP="008308B1">
            <w:pPr>
              <w:pStyle w:val="CRCoverPage"/>
              <w:spacing w:after="0"/>
              <w:rPr>
                <w:i/>
                <w:noProof/>
                <w:sz w:val="18"/>
              </w:rPr>
            </w:pPr>
            <w:fldSimple w:instr=" FILENAME  \* MERGEFORMAT ">
              <w:r w:rsidR="00BE1F5C" w:rsidRPr="00BE1F5C">
                <w:rPr>
                  <w:i/>
                  <w:noProof/>
                  <w:sz w:val="18"/>
                </w:rPr>
                <w:t xml:space="preserve">CR ATG xxxx - </w:t>
              </w:r>
              <w:r w:rsidR="008308B1">
                <w:rPr>
                  <w:i/>
                  <w:noProof/>
                  <w:sz w:val="18"/>
                </w:rPr>
                <w:t>Create</w:t>
              </w:r>
              <w:r w:rsidR="00905DD7">
                <w:rPr>
                  <w:i/>
                  <w:noProof/>
                  <w:sz w:val="18"/>
                </w:rPr>
                <w:t xml:space="preserve">, Delete, and LInkupdate </w:t>
              </w:r>
              <w:r w:rsidR="008308B1">
                <w:rPr>
                  <w:i/>
                  <w:noProof/>
                  <w:sz w:val="18"/>
                </w:rPr>
                <w:t xml:space="preserve"> Interface</w:t>
              </w:r>
              <w:r w:rsidR="00905DD7">
                <w:rPr>
                  <w:i/>
                  <w:noProof/>
                  <w:sz w:val="18"/>
                </w:rPr>
                <w:t>s</w:t>
              </w:r>
              <w:r w:rsidR="00BE1F5C">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2519A5EE" w:rsidR="006D4C72" w:rsidRDefault="001C108D" w:rsidP="00613671">
            <w:pPr>
              <w:pStyle w:val="CRCoverPage"/>
              <w:spacing w:after="0"/>
              <w:rPr>
                <w:noProof/>
              </w:rPr>
            </w:pPr>
            <w:r>
              <w:rPr>
                <w:noProof/>
              </w:rPr>
              <w:t>Create</w:t>
            </w:r>
            <w:r w:rsidR="00905DD7">
              <w:rPr>
                <w:noProof/>
              </w:rPr>
              <w:t>, Delete, and Linkupdate</w:t>
            </w:r>
            <w:r>
              <w:rPr>
                <w:noProof/>
              </w:rPr>
              <w:t xml:space="preserve"> Inerface</w:t>
            </w:r>
            <w:r w:rsidR="00AC7AC6">
              <w:rPr>
                <w:noProof/>
              </w:rPr>
              <w:t xml:space="preserve"> Definition</w:t>
            </w:r>
            <w:r w:rsidR="00905DD7">
              <w:rPr>
                <w:noProof/>
              </w:rPr>
              <w:t>s</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1B23E651" w:rsidR="006D4C72" w:rsidRDefault="007D51D6" w:rsidP="007328E1">
            <w:pPr>
              <w:pStyle w:val="CRCoverPage"/>
              <w:spacing w:after="0"/>
              <w:ind w:left="100"/>
              <w:rPr>
                <w:noProof/>
              </w:rPr>
            </w:pPr>
            <w:r>
              <w:rPr>
                <w:noProof/>
              </w:rPr>
              <w:t>201</w:t>
            </w:r>
            <w:r w:rsidR="006F63EB">
              <w:rPr>
                <w:noProof/>
              </w:rPr>
              <w:t>8</w:t>
            </w:r>
            <w:r w:rsidR="00F5314B">
              <w:rPr>
                <w:noProof/>
              </w:rPr>
              <w:t>-</w:t>
            </w:r>
            <w:r w:rsidR="00F120F5">
              <w:rPr>
                <w:noProof/>
              </w:rPr>
              <w:t>0</w:t>
            </w:r>
            <w:r w:rsidR="007328E1">
              <w:rPr>
                <w:noProof/>
              </w:rPr>
              <w:t>5</w:t>
            </w:r>
            <w:r w:rsidR="00F120F5">
              <w:rPr>
                <w:noProof/>
              </w:rPr>
              <w:t>-</w:t>
            </w:r>
            <w:r w:rsidR="00282F9A">
              <w:rPr>
                <w:noProof/>
              </w:rPr>
              <w:t>6</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59C56255" w:rsidR="00430133" w:rsidRPr="00CA17E4" w:rsidRDefault="00CF169F" w:rsidP="001C108D">
            <w:pPr>
              <w:pStyle w:val="CRCoverPage"/>
              <w:ind w:left="100"/>
              <w:rPr>
                <w:noProof/>
              </w:rPr>
            </w:pPr>
            <w:r>
              <w:rPr>
                <w:noProof/>
              </w:rPr>
              <w:t xml:space="preserve">Add </w:t>
            </w:r>
            <w:r w:rsidR="001C108D">
              <w:rPr>
                <w:noProof/>
              </w:rPr>
              <w:t>Create</w:t>
            </w:r>
            <w:r w:rsidR="00905DD7">
              <w:rPr>
                <w:noProof/>
              </w:rPr>
              <w:t>, Delete, and Linkupdate</w:t>
            </w:r>
            <w:r w:rsidR="001C108D">
              <w:rPr>
                <w:noProof/>
              </w:rPr>
              <w:t xml:space="preserve"> Interface</w:t>
            </w:r>
            <w:r w:rsidR="006F63EB">
              <w:rPr>
                <w:noProof/>
              </w:rPr>
              <w:t xml:space="preserve"> Definition</w:t>
            </w:r>
            <w:r w:rsidR="00905DD7">
              <w:rPr>
                <w:noProof/>
              </w:rPr>
              <w:t>s</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20B359A8" w:rsidR="006D4C72" w:rsidRDefault="00905DD7" w:rsidP="00075ED5">
            <w:pPr>
              <w:pStyle w:val="CRCoverPage"/>
              <w:spacing w:after="0"/>
              <w:ind w:left="100"/>
              <w:rPr>
                <w:noProof/>
              </w:rPr>
            </w:pPr>
            <w:r>
              <w:rPr>
                <w:noProof/>
              </w:rPr>
              <w:t xml:space="preserve">7.6.3.1 and </w:t>
            </w:r>
            <w:r w:rsidR="00E35B13">
              <w:rPr>
                <w:noProof/>
              </w:rPr>
              <w:t>new section</w:t>
            </w:r>
            <w:r>
              <w:rPr>
                <w:noProof/>
              </w:rPr>
              <w:t>s 7.6.3.9</w:t>
            </w:r>
            <w:r w:rsidR="004C2803">
              <w:rPr>
                <w:noProof/>
              </w:rPr>
              <w:t>, 7.6.3.10</w:t>
            </w:r>
            <w:r w:rsidR="00075ED5">
              <w:rPr>
                <w:noProof/>
              </w:rPr>
              <w:t>, and</w:t>
            </w:r>
            <w:r>
              <w:rPr>
                <w:noProof/>
              </w:rPr>
              <w:t xml:space="preserve"> 7.6.3.11</w:t>
            </w:r>
            <w:r w:rsidR="004C2803">
              <w:rPr>
                <w:noProof/>
              </w:rPr>
              <w:t xml:space="preserve"> added</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62126848" w14:textId="77777777" w:rsidR="00B51578" w:rsidRDefault="00B51578" w:rsidP="00B51578">
      <w:pPr>
        <w:pStyle w:val="Heading3"/>
        <w:tabs>
          <w:tab w:val="num" w:pos="851"/>
        </w:tabs>
      </w:pPr>
      <w:bookmarkStart w:id="10" w:name="_Ref451269454"/>
      <w:bookmarkStart w:id="11" w:name="_Toc509367163"/>
      <w:r w:rsidRPr="000B5351">
        <w:t>Interface</w:t>
      </w:r>
      <w:r>
        <w:t xml:space="preserve"> methods</w:t>
      </w:r>
      <w:bookmarkEnd w:id="10"/>
      <w:bookmarkEnd w:id="11"/>
    </w:p>
    <w:p w14:paraId="77378D1C" w14:textId="4C0B39D6" w:rsidR="00B51578" w:rsidRDefault="00F43996" w:rsidP="00F43996">
      <w:pPr>
        <w:pStyle w:val="Heading4"/>
        <w:numPr>
          <w:ilvl w:val="0"/>
          <w:numId w:val="0"/>
        </w:numPr>
      </w:pPr>
      <w:r>
        <w:t>7.6.3.1</w:t>
      </w:r>
      <w:r>
        <w:tab/>
      </w:r>
      <w:r w:rsidR="00B51578">
        <w:t>Overview</w:t>
      </w:r>
    </w:p>
    <w:p w14:paraId="292D6E26" w14:textId="77777777" w:rsidR="00B51578" w:rsidRDefault="00B51578" w:rsidP="00B51578">
      <w:pPr>
        <w:pStyle w:val="PARAGRAPH"/>
      </w:pPr>
      <w:r>
        <w:t xml:space="preserve">The </w:t>
      </w:r>
      <w:r>
        <w:rPr>
          <w:rFonts w:eastAsiaTheme="minorEastAsia"/>
          <w:lang w:eastAsia="ko-KR"/>
        </w:rPr>
        <w:t>OCF</w:t>
      </w:r>
      <w:r>
        <w:t xml:space="preserve">-defined Interfaces are listed in the table below: </w:t>
      </w:r>
    </w:p>
    <w:p w14:paraId="4EE76EC3" w14:textId="77777777" w:rsidR="00B51578" w:rsidRDefault="00B51578" w:rsidP="00B51578">
      <w:pPr>
        <w:pStyle w:val="TABLE-title"/>
      </w:pPr>
      <w:bookmarkStart w:id="12" w:name="_Toc509367561"/>
      <w:r w:rsidRPr="000D29DB">
        <w:t xml:space="preserve">Table </w:t>
      </w:r>
      <w:r w:rsidRPr="000D29DB">
        <w:fldChar w:fldCharType="begin"/>
      </w:r>
      <w:r w:rsidRPr="000D29DB">
        <w:instrText xml:space="preserve"> SEQ Table \* ARABIC </w:instrText>
      </w:r>
      <w:r w:rsidRPr="000D29DB">
        <w:fldChar w:fldCharType="separate"/>
      </w:r>
      <w:r>
        <w:rPr>
          <w:noProof/>
        </w:rPr>
        <w:t>1</w:t>
      </w:r>
      <w:r w:rsidRPr="000D29DB">
        <w:fldChar w:fldCharType="end"/>
      </w:r>
      <w:r w:rsidRPr="000D29DB">
        <w:t xml:space="preserve">. </w:t>
      </w:r>
      <w:commentRangeStart w:id="13"/>
      <w:r>
        <w:rPr>
          <w:rFonts w:eastAsiaTheme="minorEastAsia"/>
          <w:lang w:eastAsia="ko-KR"/>
        </w:rPr>
        <w:t>OCF</w:t>
      </w:r>
      <w:r>
        <w:rPr>
          <w:rFonts w:eastAsiaTheme="minorEastAsia" w:hint="eastAsia"/>
          <w:lang w:eastAsia="ko-KR"/>
        </w:rPr>
        <w:t xml:space="preserve"> </w:t>
      </w:r>
      <w:r>
        <w:t>standard Interfaces</w:t>
      </w:r>
      <w:bookmarkEnd w:id="12"/>
      <w:commentRangeEnd w:id="13"/>
      <w:r>
        <w:rPr>
          <w:rStyle w:val="CommentReference"/>
          <w:b w:val="0"/>
          <w:bCs w:val="0"/>
          <w:lang w:val="en-US"/>
        </w:rPr>
        <w:commentReference w:id="13"/>
      </w:r>
    </w:p>
    <w:tbl>
      <w:tblPr>
        <w:tblStyle w:val="GridTable41"/>
        <w:tblW w:w="9468" w:type="dxa"/>
        <w:tblLook w:val="0420" w:firstRow="1" w:lastRow="0" w:firstColumn="0" w:lastColumn="0" w:noHBand="0" w:noVBand="1"/>
      </w:tblPr>
      <w:tblGrid>
        <w:gridCol w:w="1394"/>
        <w:gridCol w:w="1585"/>
        <w:gridCol w:w="1331"/>
        <w:gridCol w:w="5158"/>
      </w:tblGrid>
      <w:tr w:rsidR="00B51578" w14:paraId="2B604A56" w14:textId="77777777" w:rsidTr="00EB3FE0">
        <w:trPr>
          <w:cnfStyle w:val="100000000000" w:firstRow="1" w:lastRow="0" w:firstColumn="0" w:lastColumn="0" w:oddVBand="0" w:evenVBand="0" w:oddHBand="0" w:evenHBand="0" w:firstRowFirstColumn="0" w:firstRowLastColumn="0" w:lastRowFirstColumn="0" w:lastRowLastColumn="0"/>
        </w:trPr>
        <w:tc>
          <w:tcPr>
            <w:tcW w:w="1260" w:type="dxa"/>
          </w:tcPr>
          <w:p w14:paraId="1F910935" w14:textId="77777777" w:rsidR="00B51578" w:rsidRPr="00875735" w:rsidRDefault="00B51578" w:rsidP="00EB3FE0">
            <w:pPr>
              <w:pStyle w:val="TABLE-col-heading"/>
              <w:rPr>
                <w:lang w:bidi="he-IL"/>
              </w:rPr>
            </w:pPr>
            <w:r w:rsidRPr="00875735">
              <w:rPr>
                <w:lang w:bidi="he-IL"/>
              </w:rPr>
              <w:t>Interface</w:t>
            </w:r>
          </w:p>
        </w:tc>
        <w:tc>
          <w:tcPr>
            <w:tcW w:w="1350" w:type="dxa"/>
          </w:tcPr>
          <w:p w14:paraId="1A1AEBFB" w14:textId="77777777" w:rsidR="00B51578" w:rsidRPr="00875735" w:rsidRDefault="00B51578" w:rsidP="00EB3FE0">
            <w:pPr>
              <w:pStyle w:val="TABLE-col-heading"/>
              <w:rPr>
                <w:lang w:bidi="he-IL"/>
              </w:rPr>
            </w:pPr>
            <w:r w:rsidRPr="00875735">
              <w:rPr>
                <w:lang w:bidi="he-IL"/>
              </w:rPr>
              <w:t>Name</w:t>
            </w:r>
          </w:p>
        </w:tc>
        <w:tc>
          <w:tcPr>
            <w:tcW w:w="1350" w:type="dxa"/>
          </w:tcPr>
          <w:p w14:paraId="15DBB8BB" w14:textId="77777777" w:rsidR="00B51578" w:rsidRPr="00875735" w:rsidRDefault="00B51578" w:rsidP="00EB3FE0">
            <w:pPr>
              <w:pStyle w:val="TABLE-col-heading"/>
              <w:rPr>
                <w:lang w:bidi="he-IL"/>
              </w:rPr>
            </w:pPr>
            <w:r>
              <w:rPr>
                <w:lang w:bidi="he-IL"/>
              </w:rPr>
              <w:t>Applicable Operations</w:t>
            </w:r>
          </w:p>
        </w:tc>
        <w:tc>
          <w:tcPr>
            <w:tcW w:w="5508" w:type="dxa"/>
          </w:tcPr>
          <w:p w14:paraId="294A886B" w14:textId="77777777" w:rsidR="00B51578" w:rsidRPr="00875735" w:rsidRDefault="00B51578" w:rsidP="00EB3FE0">
            <w:pPr>
              <w:pStyle w:val="TABLE-col-heading"/>
              <w:rPr>
                <w:lang w:bidi="he-IL"/>
              </w:rPr>
            </w:pPr>
            <w:r w:rsidRPr="00875735">
              <w:rPr>
                <w:lang w:bidi="he-IL"/>
              </w:rPr>
              <w:t>Description</w:t>
            </w:r>
          </w:p>
        </w:tc>
      </w:tr>
      <w:tr w:rsidR="00B51578" w14:paraId="5013791D"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28109A70" w14:textId="77777777" w:rsidR="00B51578" w:rsidRDefault="00B51578" w:rsidP="00EB3FE0">
            <w:pPr>
              <w:pStyle w:val="TABLE-cell"/>
              <w:rPr>
                <w:lang w:bidi="he-IL"/>
              </w:rPr>
            </w:pPr>
            <w:r>
              <w:rPr>
                <w:lang w:bidi="he-IL"/>
              </w:rPr>
              <w:t>baseline</w:t>
            </w:r>
          </w:p>
        </w:tc>
        <w:tc>
          <w:tcPr>
            <w:tcW w:w="1350" w:type="dxa"/>
          </w:tcPr>
          <w:p w14:paraId="20018252"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if.baseline</w:t>
            </w:r>
            <w:proofErr w:type="spellEnd"/>
            <w:proofErr w:type="gramEnd"/>
            <w:r>
              <w:rPr>
                <w:lang w:bidi="he-IL"/>
              </w:rPr>
              <w:t>”</w:t>
            </w:r>
          </w:p>
        </w:tc>
        <w:tc>
          <w:tcPr>
            <w:tcW w:w="1350" w:type="dxa"/>
          </w:tcPr>
          <w:p w14:paraId="74F15023" w14:textId="77777777" w:rsidR="00B51578" w:rsidRDefault="00B51578" w:rsidP="00EB3FE0">
            <w:pPr>
              <w:pStyle w:val="TABLE-cell"/>
              <w:rPr>
                <w:lang w:bidi="he-IL"/>
              </w:rPr>
            </w:pPr>
            <w:r>
              <w:rPr>
                <w:lang w:bidi="he-IL"/>
              </w:rPr>
              <w:t>RETRIEVE, NOTIFY, UPDATE</w:t>
            </w:r>
          </w:p>
        </w:tc>
        <w:tc>
          <w:tcPr>
            <w:tcW w:w="5508" w:type="dxa"/>
          </w:tcPr>
          <w:p w14:paraId="689C5270" w14:textId="77777777" w:rsidR="00B51578" w:rsidRDefault="00B51578" w:rsidP="00EB3FE0">
            <w:pPr>
              <w:pStyle w:val="TABLE-cell"/>
              <w:rPr>
                <w:lang w:bidi="he-IL"/>
              </w:rPr>
            </w:pPr>
            <w:r>
              <w:rPr>
                <w:lang w:bidi="he-IL"/>
              </w:rPr>
              <w:t xml:space="preserve">The baseline Interface defines a view into all Properties of a Resource including the Meta Properties. This Interface is used to operate on the full Representation of a Resource. </w:t>
            </w:r>
          </w:p>
        </w:tc>
      </w:tr>
      <w:tr w:rsidR="00B51578" w14:paraId="0ECF3891" w14:textId="77777777" w:rsidTr="00EB3FE0">
        <w:tc>
          <w:tcPr>
            <w:tcW w:w="1260" w:type="dxa"/>
          </w:tcPr>
          <w:p w14:paraId="161A32FE" w14:textId="77777777" w:rsidR="00B51578" w:rsidRDefault="00B51578" w:rsidP="00EB3FE0">
            <w:pPr>
              <w:pStyle w:val="TABLE-cell"/>
              <w:rPr>
                <w:lang w:bidi="he-IL"/>
              </w:rPr>
            </w:pPr>
            <w:r>
              <w:rPr>
                <w:lang w:bidi="he-IL"/>
              </w:rPr>
              <w:t xml:space="preserve">links list </w:t>
            </w:r>
          </w:p>
        </w:tc>
        <w:tc>
          <w:tcPr>
            <w:tcW w:w="1350" w:type="dxa"/>
          </w:tcPr>
          <w:p w14:paraId="0622EB81"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if.ll</w:t>
            </w:r>
            <w:proofErr w:type="spellEnd"/>
            <w:proofErr w:type="gramEnd"/>
            <w:r>
              <w:rPr>
                <w:lang w:bidi="he-IL"/>
              </w:rPr>
              <w:t>”</w:t>
            </w:r>
          </w:p>
        </w:tc>
        <w:tc>
          <w:tcPr>
            <w:tcW w:w="1350" w:type="dxa"/>
          </w:tcPr>
          <w:p w14:paraId="04B1744E" w14:textId="77777777" w:rsidR="00B51578" w:rsidRDefault="00B51578" w:rsidP="00EB3FE0">
            <w:pPr>
              <w:pStyle w:val="TABLE-cell"/>
              <w:rPr>
                <w:lang w:bidi="he-IL"/>
              </w:rPr>
            </w:pPr>
            <w:r>
              <w:rPr>
                <w:lang w:bidi="he-IL"/>
              </w:rPr>
              <w:t>RETRIEVE,</w:t>
            </w:r>
          </w:p>
          <w:p w14:paraId="26C78FE8" w14:textId="77777777" w:rsidR="00B51578" w:rsidRDefault="00B51578" w:rsidP="00EB3FE0">
            <w:pPr>
              <w:pStyle w:val="TABLE-cell"/>
              <w:rPr>
                <w:lang w:bidi="he-IL"/>
              </w:rPr>
            </w:pPr>
            <w:r>
              <w:rPr>
                <w:lang w:bidi="he-IL"/>
              </w:rPr>
              <w:t>NOTIFY</w:t>
            </w:r>
          </w:p>
        </w:tc>
        <w:tc>
          <w:tcPr>
            <w:tcW w:w="5508" w:type="dxa"/>
          </w:tcPr>
          <w:p w14:paraId="50E87A44" w14:textId="77777777" w:rsidR="00B51578" w:rsidRDefault="00B51578" w:rsidP="00EB3FE0">
            <w:pPr>
              <w:pStyle w:val="TABLE-cell"/>
              <w:rPr>
                <w:lang w:bidi="he-IL"/>
              </w:rPr>
            </w:pPr>
            <w:r>
              <w:rPr>
                <w:lang w:bidi="he-IL"/>
              </w:rPr>
              <w:t>The ‘links list’ Interface provides a view into Links in a Collection (Resource).</w:t>
            </w:r>
          </w:p>
          <w:p w14:paraId="01A76B62" w14:textId="77777777" w:rsidR="00B51578" w:rsidRPr="00113C22" w:rsidRDefault="00B51578" w:rsidP="00EB3FE0">
            <w:pPr>
              <w:pStyle w:val="TABLE-cell"/>
              <w:rPr>
                <w:rFonts w:eastAsiaTheme="minorEastAsia"/>
                <w:lang w:eastAsia="ko-KR" w:bidi="he-IL"/>
              </w:rPr>
            </w:pPr>
            <w:r>
              <w:rPr>
                <w:lang w:bidi="he-IL"/>
              </w:rPr>
              <w:t xml:space="preserve">Since Links represent relationships to other Resources, the links list interfaces may be used to discover Resources with respect to a context. The discovery is done by retrieving Links to these Resources. For example: </w:t>
            </w:r>
            <w:proofErr w:type="gramStart"/>
            <w:r>
              <w:rPr>
                <w:lang w:bidi="he-IL"/>
              </w:rPr>
              <w:t>the</w:t>
            </w:r>
            <w:proofErr w:type="gramEnd"/>
            <w:r>
              <w:rPr>
                <w:lang w:bidi="he-IL"/>
              </w:rPr>
              <w:t xml:space="preserve"> Core Resource “/</w:t>
            </w:r>
            <w:proofErr w:type="spellStart"/>
            <w:r>
              <w:rPr>
                <w:lang w:bidi="he-IL"/>
              </w:rPr>
              <w:t>oic</w:t>
            </w:r>
            <w:proofErr w:type="spellEnd"/>
            <w:r>
              <w:rPr>
                <w:lang w:bidi="he-IL"/>
              </w:rPr>
              <w:t>/res” uses this Interface to allow discovery of Resource “hosted” on a Device.</w:t>
            </w:r>
          </w:p>
        </w:tc>
      </w:tr>
      <w:tr w:rsidR="00B51578" w14:paraId="5DBE8295"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3EB9BB5D" w14:textId="77777777" w:rsidR="00B51578" w:rsidRDefault="00B51578" w:rsidP="00EB3FE0">
            <w:pPr>
              <w:pStyle w:val="TABLE-cell"/>
              <w:rPr>
                <w:lang w:bidi="he-IL"/>
              </w:rPr>
            </w:pPr>
            <w:r>
              <w:rPr>
                <w:lang w:bidi="he-IL"/>
              </w:rPr>
              <w:t>batch</w:t>
            </w:r>
          </w:p>
        </w:tc>
        <w:tc>
          <w:tcPr>
            <w:tcW w:w="1350" w:type="dxa"/>
          </w:tcPr>
          <w:p w14:paraId="7655B5F6"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if.b</w:t>
            </w:r>
            <w:proofErr w:type="spellEnd"/>
            <w:proofErr w:type="gramEnd"/>
            <w:r>
              <w:rPr>
                <w:lang w:bidi="he-IL"/>
              </w:rPr>
              <w:t>”</w:t>
            </w:r>
          </w:p>
        </w:tc>
        <w:tc>
          <w:tcPr>
            <w:tcW w:w="1350" w:type="dxa"/>
          </w:tcPr>
          <w:p w14:paraId="5132985A" w14:textId="77777777" w:rsidR="00B51578" w:rsidRDefault="00B51578" w:rsidP="00EB3FE0">
            <w:pPr>
              <w:pStyle w:val="TABLE-cell"/>
              <w:rPr>
                <w:lang w:bidi="he-IL"/>
              </w:rPr>
            </w:pPr>
            <w:r>
              <w:rPr>
                <w:lang w:bidi="he-IL"/>
              </w:rPr>
              <w:t>RETRIEVE, NOTIFY, UPDATE</w:t>
            </w:r>
          </w:p>
        </w:tc>
        <w:tc>
          <w:tcPr>
            <w:tcW w:w="5508" w:type="dxa"/>
          </w:tcPr>
          <w:p w14:paraId="1D0B8373" w14:textId="77777777" w:rsidR="00B51578" w:rsidRPr="00CE658F" w:rsidRDefault="00B51578" w:rsidP="00EB3FE0">
            <w:pPr>
              <w:pStyle w:val="TABLE-cell"/>
              <w:rPr>
                <w:b/>
                <w:lang w:bidi="he-IL"/>
              </w:rPr>
            </w:pPr>
            <w:r>
              <w:rPr>
                <w:lang w:bidi="he-IL"/>
              </w:rPr>
              <w:t>The batch Interface is used to interact with a collection of Resources at the same time. This also removes the need for the Client to first discover the Resources it is manipulating – the Server forwards the requests and aggregates the responses</w:t>
            </w:r>
          </w:p>
        </w:tc>
      </w:tr>
      <w:tr w:rsidR="00B51578" w14:paraId="76F40CA2" w14:textId="77777777" w:rsidTr="00EB3FE0">
        <w:tc>
          <w:tcPr>
            <w:tcW w:w="1260" w:type="dxa"/>
          </w:tcPr>
          <w:p w14:paraId="70A4639F" w14:textId="77777777" w:rsidR="00B51578" w:rsidRDefault="00B51578" w:rsidP="00EB3FE0">
            <w:pPr>
              <w:pStyle w:val="TABLE-cell"/>
              <w:rPr>
                <w:lang w:bidi="he-IL"/>
              </w:rPr>
            </w:pPr>
            <w:r>
              <w:rPr>
                <w:lang w:bidi="he-IL"/>
              </w:rPr>
              <w:t>read-only</w:t>
            </w:r>
          </w:p>
        </w:tc>
        <w:tc>
          <w:tcPr>
            <w:tcW w:w="1350" w:type="dxa"/>
          </w:tcPr>
          <w:p w14:paraId="6D8EAE44"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if.r</w:t>
            </w:r>
            <w:proofErr w:type="spellEnd"/>
            <w:proofErr w:type="gramEnd"/>
            <w:r>
              <w:rPr>
                <w:lang w:bidi="he-IL"/>
              </w:rPr>
              <w:t>”</w:t>
            </w:r>
          </w:p>
        </w:tc>
        <w:tc>
          <w:tcPr>
            <w:tcW w:w="1350" w:type="dxa"/>
          </w:tcPr>
          <w:p w14:paraId="15C048F0" w14:textId="77777777" w:rsidR="00B51578" w:rsidRDefault="00B51578" w:rsidP="00EB3FE0">
            <w:pPr>
              <w:pStyle w:val="TABLE-cell"/>
              <w:rPr>
                <w:lang w:bidi="he-IL"/>
              </w:rPr>
            </w:pPr>
            <w:r>
              <w:rPr>
                <w:lang w:bidi="he-IL"/>
              </w:rPr>
              <w:t>RETRIEVE NOTIFY</w:t>
            </w:r>
          </w:p>
        </w:tc>
        <w:tc>
          <w:tcPr>
            <w:tcW w:w="5508" w:type="dxa"/>
          </w:tcPr>
          <w:p w14:paraId="0CBAD7C3" w14:textId="77777777" w:rsidR="00B51578" w:rsidRDefault="00B51578" w:rsidP="00EB3FE0">
            <w:pPr>
              <w:pStyle w:val="TABLE-cell"/>
              <w:rPr>
                <w:lang w:bidi="he-IL"/>
              </w:rPr>
            </w:pPr>
            <w:r>
              <w:rPr>
                <w:lang w:bidi="he-IL"/>
              </w:rPr>
              <w:t>The read-only Interface exposes the Properties of a Resource that may be ‘read’. This Interface does not provide methods to update Properties or a Resource and so can only be used to ‘read’ Property Values.</w:t>
            </w:r>
          </w:p>
        </w:tc>
      </w:tr>
      <w:tr w:rsidR="00B51578" w14:paraId="545D158D"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0B9596EB" w14:textId="77777777" w:rsidR="00B51578" w:rsidRDefault="00B51578" w:rsidP="00EB3FE0">
            <w:pPr>
              <w:pStyle w:val="TABLE-cell"/>
              <w:rPr>
                <w:lang w:bidi="he-IL"/>
              </w:rPr>
            </w:pPr>
            <w:r>
              <w:rPr>
                <w:lang w:bidi="he-IL"/>
              </w:rPr>
              <w:t>read-write</w:t>
            </w:r>
          </w:p>
        </w:tc>
        <w:tc>
          <w:tcPr>
            <w:tcW w:w="1350" w:type="dxa"/>
          </w:tcPr>
          <w:p w14:paraId="04CB76CA" w14:textId="77777777" w:rsidR="00B51578" w:rsidRDefault="00B51578" w:rsidP="00EB3FE0">
            <w:pPr>
              <w:pStyle w:val="TABLE-cell"/>
              <w:rPr>
                <w:lang w:bidi="he-IL"/>
              </w:rPr>
            </w:pPr>
            <w:r>
              <w:rPr>
                <w:lang w:bidi="he-IL"/>
              </w:rPr>
              <w:t>“oic.if.rw”</w:t>
            </w:r>
          </w:p>
        </w:tc>
        <w:tc>
          <w:tcPr>
            <w:tcW w:w="1350" w:type="dxa"/>
          </w:tcPr>
          <w:p w14:paraId="0C98C674" w14:textId="77777777" w:rsidR="00B51578" w:rsidRDefault="00B51578" w:rsidP="00EB3FE0">
            <w:pPr>
              <w:pStyle w:val="TABLE-cell"/>
              <w:rPr>
                <w:lang w:bidi="he-IL"/>
              </w:rPr>
            </w:pPr>
            <w:r>
              <w:rPr>
                <w:lang w:bidi="he-IL"/>
              </w:rPr>
              <w:t>RETRIEVE, NOTIFY, UPDATE</w:t>
            </w:r>
          </w:p>
        </w:tc>
        <w:tc>
          <w:tcPr>
            <w:tcW w:w="5508" w:type="dxa"/>
          </w:tcPr>
          <w:p w14:paraId="5C0203EA" w14:textId="77777777" w:rsidR="00B51578" w:rsidRDefault="00B51578" w:rsidP="00EB3FE0">
            <w:pPr>
              <w:pStyle w:val="TABLE-cell"/>
              <w:rPr>
                <w:lang w:bidi="he-IL"/>
              </w:rPr>
            </w:pPr>
            <w:r>
              <w:t>The read-write Interface exposes only those Properties that may be both ‘read’ and “written” and provides methods to read and write the Properties of a Resource.</w:t>
            </w:r>
          </w:p>
        </w:tc>
      </w:tr>
      <w:tr w:rsidR="00B51578" w14:paraId="005EC34C" w14:textId="77777777" w:rsidTr="00EB3FE0">
        <w:tc>
          <w:tcPr>
            <w:tcW w:w="1260" w:type="dxa"/>
          </w:tcPr>
          <w:p w14:paraId="1210B17F" w14:textId="77777777" w:rsidR="00B51578" w:rsidRDefault="00B51578" w:rsidP="00EB3FE0">
            <w:pPr>
              <w:pStyle w:val="TABLE-cell"/>
              <w:rPr>
                <w:lang w:bidi="he-IL"/>
              </w:rPr>
            </w:pPr>
            <w:r>
              <w:rPr>
                <w:lang w:bidi="he-IL"/>
              </w:rPr>
              <w:t>a</w:t>
            </w:r>
            <w:r w:rsidRPr="00553C8A">
              <w:rPr>
                <w:lang w:bidi="he-IL"/>
              </w:rPr>
              <w:t>ctuator</w:t>
            </w:r>
          </w:p>
        </w:tc>
        <w:tc>
          <w:tcPr>
            <w:tcW w:w="1350" w:type="dxa"/>
          </w:tcPr>
          <w:p w14:paraId="2575FE80" w14:textId="77777777" w:rsidR="00B51578" w:rsidRDefault="00B51578" w:rsidP="00EB3FE0">
            <w:pPr>
              <w:pStyle w:val="TABLE-cell"/>
              <w:rPr>
                <w:lang w:bidi="he-IL"/>
              </w:rPr>
            </w:pPr>
            <w:r>
              <w:rPr>
                <w:lang w:bidi="he-IL"/>
              </w:rPr>
              <w:t>“</w:t>
            </w:r>
            <w:proofErr w:type="spellStart"/>
            <w:r w:rsidRPr="00553C8A">
              <w:rPr>
                <w:lang w:bidi="he-IL"/>
              </w:rPr>
              <w:t>oic.</w:t>
            </w:r>
            <w:proofErr w:type="gramStart"/>
            <w:r w:rsidRPr="00553C8A">
              <w:rPr>
                <w:lang w:bidi="he-IL"/>
              </w:rPr>
              <w:t>if.a</w:t>
            </w:r>
            <w:proofErr w:type="spellEnd"/>
            <w:proofErr w:type="gramEnd"/>
            <w:r>
              <w:rPr>
                <w:lang w:bidi="he-IL"/>
              </w:rPr>
              <w:t>”</w:t>
            </w:r>
          </w:p>
        </w:tc>
        <w:tc>
          <w:tcPr>
            <w:tcW w:w="1350" w:type="dxa"/>
          </w:tcPr>
          <w:p w14:paraId="3AB1322B" w14:textId="77777777" w:rsidR="00B51578" w:rsidRDefault="00B51578" w:rsidP="00EB3FE0">
            <w:pPr>
              <w:pStyle w:val="TABLE-cell"/>
              <w:rPr>
                <w:lang w:bidi="he-IL"/>
              </w:rPr>
            </w:pPr>
            <w:r w:rsidRPr="00553C8A">
              <w:rPr>
                <w:lang w:bidi="he-IL"/>
              </w:rPr>
              <w:t xml:space="preserve">RETRIEVE, </w:t>
            </w:r>
            <w:r>
              <w:rPr>
                <w:lang w:bidi="he-IL"/>
              </w:rPr>
              <w:t xml:space="preserve">NOTIFY, </w:t>
            </w:r>
            <w:r w:rsidRPr="00553C8A">
              <w:rPr>
                <w:lang w:bidi="he-IL"/>
              </w:rPr>
              <w:t>UPDATE</w:t>
            </w:r>
          </w:p>
        </w:tc>
        <w:tc>
          <w:tcPr>
            <w:tcW w:w="5508" w:type="dxa"/>
          </w:tcPr>
          <w:p w14:paraId="3ADE61E8" w14:textId="77777777" w:rsidR="00B51578" w:rsidRDefault="00B51578" w:rsidP="00EB3FE0">
            <w:pPr>
              <w:pStyle w:val="TABLE-cell"/>
              <w:rPr>
                <w:lang w:bidi="he-IL"/>
              </w:rPr>
            </w:pPr>
            <w:r>
              <w:rPr>
                <w:lang w:bidi="he-IL"/>
              </w:rPr>
              <w:t>The actuator Interface is used to read or write the Properties of an actuator Resource.</w:t>
            </w:r>
          </w:p>
        </w:tc>
      </w:tr>
      <w:tr w:rsidR="00B51578" w14:paraId="71F1E376"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4E76EF0F" w14:textId="77777777" w:rsidR="00B51578" w:rsidRDefault="00B51578" w:rsidP="00EB3FE0">
            <w:pPr>
              <w:pStyle w:val="TABLE-cell"/>
              <w:rPr>
                <w:lang w:bidi="he-IL"/>
              </w:rPr>
            </w:pPr>
            <w:r>
              <w:rPr>
                <w:lang w:bidi="he-IL"/>
              </w:rPr>
              <w:t>s</w:t>
            </w:r>
            <w:r w:rsidRPr="00553C8A">
              <w:rPr>
                <w:lang w:bidi="he-IL"/>
              </w:rPr>
              <w:t>ensor</w:t>
            </w:r>
          </w:p>
        </w:tc>
        <w:tc>
          <w:tcPr>
            <w:tcW w:w="1350" w:type="dxa"/>
          </w:tcPr>
          <w:p w14:paraId="43BDF1FC" w14:textId="77777777" w:rsidR="00B51578" w:rsidRDefault="00B51578" w:rsidP="00EB3FE0">
            <w:pPr>
              <w:pStyle w:val="TABLE-cell"/>
              <w:rPr>
                <w:lang w:bidi="he-IL"/>
              </w:rPr>
            </w:pPr>
            <w:r>
              <w:rPr>
                <w:lang w:bidi="he-IL"/>
              </w:rPr>
              <w:t>“</w:t>
            </w:r>
            <w:proofErr w:type="spellStart"/>
            <w:r w:rsidRPr="00553C8A">
              <w:rPr>
                <w:lang w:bidi="he-IL"/>
              </w:rPr>
              <w:t>oic.</w:t>
            </w:r>
            <w:proofErr w:type="gramStart"/>
            <w:r w:rsidRPr="00553C8A">
              <w:rPr>
                <w:lang w:bidi="he-IL"/>
              </w:rPr>
              <w:t>if.s</w:t>
            </w:r>
            <w:proofErr w:type="spellEnd"/>
            <w:proofErr w:type="gramEnd"/>
            <w:r>
              <w:rPr>
                <w:lang w:bidi="he-IL"/>
              </w:rPr>
              <w:t>”</w:t>
            </w:r>
          </w:p>
        </w:tc>
        <w:tc>
          <w:tcPr>
            <w:tcW w:w="1350" w:type="dxa"/>
          </w:tcPr>
          <w:p w14:paraId="68F9291C" w14:textId="77777777" w:rsidR="00B51578" w:rsidRDefault="00B51578" w:rsidP="00EB3FE0">
            <w:pPr>
              <w:pStyle w:val="TABLE-cell"/>
              <w:rPr>
                <w:lang w:bidi="he-IL"/>
              </w:rPr>
            </w:pPr>
            <w:r w:rsidRPr="00553C8A">
              <w:rPr>
                <w:lang w:bidi="he-IL"/>
              </w:rPr>
              <w:t>RETRIEVE</w:t>
            </w:r>
            <w:r>
              <w:rPr>
                <w:lang w:bidi="he-IL"/>
              </w:rPr>
              <w:t>, NOTIFY</w:t>
            </w:r>
          </w:p>
        </w:tc>
        <w:tc>
          <w:tcPr>
            <w:tcW w:w="5508" w:type="dxa"/>
          </w:tcPr>
          <w:p w14:paraId="39AB0BD6" w14:textId="77777777" w:rsidR="00B51578" w:rsidRDefault="00B51578" w:rsidP="00EB3FE0">
            <w:pPr>
              <w:pStyle w:val="TABLE-cell"/>
              <w:rPr>
                <w:lang w:bidi="he-IL"/>
              </w:rPr>
            </w:pPr>
            <w:r>
              <w:rPr>
                <w:lang w:bidi="he-IL"/>
              </w:rPr>
              <w:t>The sensor Interface is used to read the Properties of a sensor Resource.</w:t>
            </w:r>
          </w:p>
        </w:tc>
      </w:tr>
      <w:tr w:rsidR="00360312" w14:paraId="4F75799D" w14:textId="77777777" w:rsidTr="00EB3FE0">
        <w:tc>
          <w:tcPr>
            <w:tcW w:w="1260" w:type="dxa"/>
          </w:tcPr>
          <w:p w14:paraId="61A349DF" w14:textId="7F29F292" w:rsidR="00360312" w:rsidRDefault="00360312" w:rsidP="00EB3FE0">
            <w:pPr>
              <w:pStyle w:val="TABLE-cell"/>
              <w:rPr>
                <w:lang w:bidi="he-IL"/>
              </w:rPr>
            </w:pPr>
            <w:commentRangeStart w:id="14"/>
            <w:r>
              <w:rPr>
                <w:lang w:bidi="he-IL"/>
              </w:rPr>
              <w:t>create</w:t>
            </w:r>
            <w:commentRangeEnd w:id="14"/>
            <w:r w:rsidR="000F520C">
              <w:rPr>
                <w:rStyle w:val="CommentReference"/>
                <w:rFonts w:eastAsia="Times New Roman"/>
              </w:rPr>
              <w:commentReference w:id="14"/>
            </w:r>
          </w:p>
        </w:tc>
        <w:tc>
          <w:tcPr>
            <w:tcW w:w="1350" w:type="dxa"/>
          </w:tcPr>
          <w:p w14:paraId="5055C8A7" w14:textId="01BBBB75" w:rsidR="00360312" w:rsidRDefault="00360312" w:rsidP="00EB3FE0">
            <w:pPr>
              <w:pStyle w:val="TABLE-cell"/>
              <w:rPr>
                <w:lang w:bidi="he-IL"/>
              </w:rPr>
            </w:pPr>
            <w:r>
              <w:rPr>
                <w:lang w:bidi="he-IL"/>
              </w:rPr>
              <w:t>"</w:t>
            </w:r>
            <w:proofErr w:type="spellStart"/>
            <w:r>
              <w:rPr>
                <w:lang w:bidi="he-IL"/>
              </w:rPr>
              <w:t>oic.</w:t>
            </w:r>
            <w:proofErr w:type="gramStart"/>
            <w:r>
              <w:rPr>
                <w:lang w:bidi="he-IL"/>
              </w:rPr>
              <w:t>if.create</w:t>
            </w:r>
            <w:proofErr w:type="spellEnd"/>
            <w:proofErr w:type="gramEnd"/>
            <w:r>
              <w:rPr>
                <w:lang w:bidi="he-IL"/>
              </w:rPr>
              <w:t>"</w:t>
            </w:r>
          </w:p>
        </w:tc>
        <w:tc>
          <w:tcPr>
            <w:tcW w:w="1350" w:type="dxa"/>
          </w:tcPr>
          <w:p w14:paraId="05FF83F1" w14:textId="63445A18" w:rsidR="00360312" w:rsidRPr="00553C8A" w:rsidRDefault="00360312" w:rsidP="00360312">
            <w:pPr>
              <w:pStyle w:val="TABLE-cell"/>
              <w:rPr>
                <w:lang w:bidi="he-IL"/>
              </w:rPr>
            </w:pPr>
            <w:r>
              <w:rPr>
                <w:lang w:bidi="he-IL"/>
              </w:rPr>
              <w:t>CREATE</w:t>
            </w:r>
            <w:r w:rsidR="00BA5BA6">
              <w:rPr>
                <w:lang w:bidi="he-IL"/>
              </w:rPr>
              <w:t>, NOTIFY</w:t>
            </w:r>
          </w:p>
        </w:tc>
        <w:tc>
          <w:tcPr>
            <w:tcW w:w="5508" w:type="dxa"/>
          </w:tcPr>
          <w:p w14:paraId="36755CCA" w14:textId="34E8C23B" w:rsidR="00360312" w:rsidRDefault="00BA5BA6" w:rsidP="00EB3FE0">
            <w:pPr>
              <w:pStyle w:val="TABLE-cell"/>
              <w:rPr>
                <w:lang w:bidi="he-IL"/>
              </w:rPr>
            </w:pPr>
            <w:r>
              <w:rPr>
                <w:lang w:bidi="he-IL"/>
              </w:rPr>
              <w:t xml:space="preserve">The create interface is used to create new resources in a collection. </w:t>
            </w:r>
            <w:r w:rsidR="00A550E2">
              <w:rPr>
                <w:lang w:bidi="he-IL"/>
              </w:rPr>
              <w:t>Both the data item and a link pointing to it are created as a single atomic operation.</w:t>
            </w:r>
          </w:p>
        </w:tc>
      </w:tr>
      <w:tr w:rsidR="00360312" w14:paraId="719B73C9"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634A49C2" w14:textId="074BD9B5" w:rsidR="00360312" w:rsidRDefault="00360312" w:rsidP="00EB3FE0">
            <w:pPr>
              <w:pStyle w:val="TABLE-cell"/>
              <w:rPr>
                <w:lang w:bidi="he-IL"/>
              </w:rPr>
            </w:pPr>
            <w:r>
              <w:rPr>
                <w:lang w:bidi="he-IL"/>
              </w:rPr>
              <w:t>delete</w:t>
            </w:r>
          </w:p>
        </w:tc>
        <w:tc>
          <w:tcPr>
            <w:tcW w:w="1350" w:type="dxa"/>
          </w:tcPr>
          <w:p w14:paraId="33FC8C84" w14:textId="1A131AF3" w:rsidR="00360312" w:rsidRDefault="00360312" w:rsidP="00EB3FE0">
            <w:pPr>
              <w:pStyle w:val="TABLE-cell"/>
              <w:rPr>
                <w:lang w:bidi="he-IL"/>
              </w:rPr>
            </w:pPr>
            <w:r>
              <w:rPr>
                <w:lang w:bidi="he-IL"/>
              </w:rPr>
              <w:t>"</w:t>
            </w:r>
            <w:proofErr w:type="spellStart"/>
            <w:r>
              <w:rPr>
                <w:lang w:bidi="he-IL"/>
              </w:rPr>
              <w:t>oic.</w:t>
            </w:r>
            <w:proofErr w:type="gramStart"/>
            <w:r>
              <w:rPr>
                <w:lang w:bidi="he-IL"/>
              </w:rPr>
              <w:t>if.delete</w:t>
            </w:r>
            <w:proofErr w:type="spellEnd"/>
            <w:proofErr w:type="gramEnd"/>
            <w:r>
              <w:rPr>
                <w:lang w:bidi="he-IL"/>
              </w:rPr>
              <w:t>"</w:t>
            </w:r>
          </w:p>
        </w:tc>
        <w:tc>
          <w:tcPr>
            <w:tcW w:w="1350" w:type="dxa"/>
          </w:tcPr>
          <w:p w14:paraId="7AA77326" w14:textId="504145D3" w:rsidR="00360312" w:rsidRPr="00553C8A" w:rsidRDefault="00360312" w:rsidP="00EB3FE0">
            <w:pPr>
              <w:pStyle w:val="TABLE-cell"/>
              <w:rPr>
                <w:lang w:bidi="he-IL"/>
              </w:rPr>
            </w:pPr>
            <w:r>
              <w:rPr>
                <w:lang w:bidi="he-IL"/>
              </w:rPr>
              <w:t>DELETE</w:t>
            </w:r>
            <w:r w:rsidR="00BA5BA6">
              <w:rPr>
                <w:lang w:bidi="he-IL"/>
              </w:rPr>
              <w:t>, NOTIFY</w:t>
            </w:r>
          </w:p>
        </w:tc>
        <w:tc>
          <w:tcPr>
            <w:tcW w:w="5508" w:type="dxa"/>
          </w:tcPr>
          <w:p w14:paraId="04F978C9" w14:textId="0307F5F5" w:rsidR="00360312" w:rsidRDefault="00A550E2" w:rsidP="00EB3FE0">
            <w:pPr>
              <w:pStyle w:val="TABLE-cell"/>
              <w:rPr>
                <w:lang w:bidi="he-IL"/>
              </w:rPr>
            </w:pPr>
            <w:r>
              <w:rPr>
                <w:lang w:bidi="he-IL"/>
              </w:rPr>
              <w:t xml:space="preserve">The delete interface is used to delete resources. </w:t>
            </w:r>
            <w:r w:rsidR="00BF3C74">
              <w:rPr>
                <w:lang w:bidi="he-IL"/>
              </w:rPr>
              <w:t>If a collection is deleted, all of the items within it are recursively deleted.</w:t>
            </w:r>
          </w:p>
        </w:tc>
      </w:tr>
      <w:tr w:rsidR="00360312" w14:paraId="1AE931D8" w14:textId="77777777" w:rsidTr="00EB3FE0">
        <w:tc>
          <w:tcPr>
            <w:tcW w:w="1260" w:type="dxa"/>
          </w:tcPr>
          <w:p w14:paraId="542C4346" w14:textId="03EBA23D" w:rsidR="00360312" w:rsidRDefault="00360312" w:rsidP="00EB3FE0">
            <w:pPr>
              <w:pStyle w:val="TABLE-cell"/>
              <w:rPr>
                <w:lang w:bidi="he-IL"/>
              </w:rPr>
            </w:pPr>
            <w:proofErr w:type="spellStart"/>
            <w:r>
              <w:rPr>
                <w:lang w:bidi="he-IL"/>
              </w:rPr>
              <w:t>linkupdate</w:t>
            </w:r>
            <w:proofErr w:type="spellEnd"/>
          </w:p>
        </w:tc>
        <w:tc>
          <w:tcPr>
            <w:tcW w:w="1350" w:type="dxa"/>
          </w:tcPr>
          <w:p w14:paraId="411DB0D1" w14:textId="69FD8C88" w:rsidR="00360312" w:rsidRDefault="00360312" w:rsidP="00EB3FE0">
            <w:pPr>
              <w:pStyle w:val="TABLE-cell"/>
              <w:rPr>
                <w:lang w:bidi="he-IL"/>
              </w:rPr>
            </w:pPr>
            <w:r>
              <w:rPr>
                <w:lang w:bidi="he-IL"/>
              </w:rPr>
              <w:t>"</w:t>
            </w:r>
            <w:proofErr w:type="spellStart"/>
            <w:r>
              <w:rPr>
                <w:lang w:bidi="he-IL"/>
              </w:rPr>
              <w:t>oic.</w:t>
            </w:r>
            <w:proofErr w:type="gramStart"/>
            <w:r>
              <w:rPr>
                <w:lang w:bidi="he-IL"/>
              </w:rPr>
              <w:t>if.linkupdate</w:t>
            </w:r>
            <w:proofErr w:type="spellEnd"/>
            <w:proofErr w:type="gramEnd"/>
            <w:r>
              <w:rPr>
                <w:lang w:bidi="he-IL"/>
              </w:rPr>
              <w:t>"</w:t>
            </w:r>
          </w:p>
        </w:tc>
        <w:tc>
          <w:tcPr>
            <w:tcW w:w="1350" w:type="dxa"/>
          </w:tcPr>
          <w:p w14:paraId="2B151A58" w14:textId="73209A33" w:rsidR="00360312" w:rsidRPr="00553C8A" w:rsidRDefault="00360312" w:rsidP="00EB3FE0">
            <w:pPr>
              <w:pStyle w:val="TABLE-cell"/>
              <w:rPr>
                <w:lang w:bidi="he-IL"/>
              </w:rPr>
            </w:pPr>
            <w:r>
              <w:rPr>
                <w:lang w:bidi="he-IL"/>
              </w:rPr>
              <w:t>UPDATE</w:t>
            </w:r>
            <w:r w:rsidR="00BA5BA6">
              <w:rPr>
                <w:lang w:bidi="he-IL"/>
              </w:rPr>
              <w:t>, NOTIFY</w:t>
            </w:r>
          </w:p>
        </w:tc>
        <w:tc>
          <w:tcPr>
            <w:tcW w:w="5508" w:type="dxa"/>
          </w:tcPr>
          <w:p w14:paraId="63A06255" w14:textId="69191618" w:rsidR="00360312" w:rsidRDefault="00BF3C74" w:rsidP="00EB3FE0">
            <w:pPr>
              <w:pStyle w:val="TABLE-cell"/>
              <w:rPr>
                <w:lang w:bidi="he-IL"/>
              </w:rPr>
            </w:pPr>
            <w:r>
              <w:rPr>
                <w:lang w:bidi="he-IL"/>
              </w:rPr>
              <w:t xml:space="preserve">The </w:t>
            </w:r>
            <w:proofErr w:type="spellStart"/>
            <w:r>
              <w:rPr>
                <w:lang w:bidi="he-IL"/>
              </w:rPr>
              <w:t>linkupdate</w:t>
            </w:r>
            <w:proofErr w:type="spellEnd"/>
            <w:r>
              <w:rPr>
                <w:lang w:bidi="he-IL"/>
              </w:rPr>
              <w:t xml:space="preserve"> interface is used to add, remove, or edit the contents of, the links in a collection.</w:t>
            </w:r>
          </w:p>
        </w:tc>
      </w:tr>
    </w:tbl>
    <w:p w14:paraId="67B01416" w14:textId="77777777" w:rsidR="00B51578" w:rsidRDefault="00B51578" w:rsidP="00B51578">
      <w:pPr>
        <w:pStyle w:val="PARAGRAPH"/>
      </w:pPr>
    </w:p>
    <w:p w14:paraId="5F3D4FAE" w14:textId="77777777" w:rsidR="00360312" w:rsidRDefault="00360312" w:rsidP="00B51578">
      <w:pPr>
        <w:pStyle w:val="PARAGRAPH"/>
      </w:pPr>
    </w:p>
    <w:p w14:paraId="44ECEC7E" w14:textId="4E26A764" w:rsidR="00B51578" w:rsidRPr="00360312" w:rsidRDefault="00360312" w:rsidP="00360312">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xml:space="preserve">***** </w:t>
      </w:r>
      <w:r>
        <w:rPr>
          <w:rFonts w:ascii="Calibri" w:eastAsia="MS Mincho" w:hAnsi="Calibri" w:cs="Times New Roman"/>
          <w:color w:val="FF0000"/>
          <w:spacing w:val="0"/>
          <w:sz w:val="24"/>
          <w:szCs w:val="22"/>
          <w:lang w:val="en-US" w:eastAsia="en-US"/>
        </w:rPr>
        <w:t>Second</w:t>
      </w:r>
      <w:r w:rsidRPr="00DA5BF8">
        <w:rPr>
          <w:rFonts w:ascii="Calibri" w:eastAsia="MS Mincho" w:hAnsi="Calibri" w:cs="Times New Roman"/>
          <w:color w:val="FF0000"/>
          <w:spacing w:val="0"/>
          <w:sz w:val="24"/>
          <w:szCs w:val="22"/>
          <w:lang w:val="en-US" w:eastAsia="en-US"/>
        </w:rPr>
        <w:t xml:space="preserve"> Change</w:t>
      </w:r>
    </w:p>
    <w:p w14:paraId="503978E3" w14:textId="77777777" w:rsidR="00B51578" w:rsidRDefault="00B51578" w:rsidP="004C1C78">
      <w:pPr>
        <w:rPr>
          <w:lang w:val="en-US"/>
        </w:rPr>
      </w:pPr>
    </w:p>
    <w:p w14:paraId="24800BAE" w14:textId="19EB535C" w:rsidR="00BE79FE" w:rsidRDefault="00244A66" w:rsidP="00BE79FE">
      <w:pPr>
        <w:rPr>
          <w:b/>
          <w:lang w:val="en-US"/>
        </w:rPr>
      </w:pPr>
      <w:r>
        <w:rPr>
          <w:b/>
          <w:lang w:val="en-US"/>
        </w:rPr>
        <w:t>7.6.3.9</w:t>
      </w:r>
      <w:r w:rsidR="00BE79FE">
        <w:rPr>
          <w:b/>
          <w:lang w:val="en-US"/>
        </w:rPr>
        <w:tab/>
      </w:r>
      <w:r>
        <w:rPr>
          <w:b/>
          <w:lang w:val="en-US"/>
        </w:rPr>
        <w:t>C</w:t>
      </w:r>
      <w:r w:rsidR="00E90D73">
        <w:rPr>
          <w:b/>
          <w:lang w:val="en-US"/>
        </w:rPr>
        <w:t>reate</w:t>
      </w:r>
      <w:r>
        <w:rPr>
          <w:b/>
          <w:lang w:val="en-US"/>
        </w:rPr>
        <w:t xml:space="preserve"> Interface</w:t>
      </w:r>
    </w:p>
    <w:p w14:paraId="31BC10B9" w14:textId="4A01C592" w:rsidR="00F6387C" w:rsidRDefault="004906DA" w:rsidP="00F6387C">
      <w:pPr>
        <w:outlineLvl w:val="0"/>
        <w:rPr>
          <w:b/>
          <w:lang w:val="en-US"/>
        </w:rPr>
      </w:pPr>
      <w:r>
        <w:rPr>
          <w:b/>
          <w:lang w:val="en-US"/>
        </w:rPr>
        <w:t>7.6.3.9.1</w:t>
      </w:r>
      <w:r w:rsidR="00F6387C">
        <w:rPr>
          <w:b/>
          <w:lang w:val="en-US"/>
        </w:rPr>
        <w:tab/>
      </w:r>
      <w:r w:rsidR="00F6387C" w:rsidRPr="006A34A9">
        <w:rPr>
          <w:b/>
          <w:lang w:val="en-US"/>
        </w:rPr>
        <w:t>Overview</w:t>
      </w:r>
    </w:p>
    <w:p w14:paraId="5B92F0CB" w14:textId="5AB5F6C3" w:rsidR="00F6387C" w:rsidRDefault="003C4FE6" w:rsidP="00F6387C">
      <w:pPr>
        <w:outlineLvl w:val="0"/>
        <w:rPr>
          <w:lang w:val="en-US"/>
        </w:rPr>
      </w:pPr>
      <w:r>
        <w:rPr>
          <w:lang w:val="en-US"/>
        </w:rPr>
        <w:lastRenderedPageBreak/>
        <w:t xml:space="preserve">The Create Interface is used to create </w:t>
      </w:r>
      <w:r w:rsidR="00EC5431">
        <w:rPr>
          <w:lang w:val="en-US"/>
        </w:rPr>
        <w:t>resource instances in a collection.</w:t>
      </w:r>
      <w:r w:rsidR="002D4B0A">
        <w:rPr>
          <w:lang w:val="en-US"/>
        </w:rPr>
        <w:t xml:space="preserve"> An instance of a resource and a link pointing to the resource are created together, atomically, according to a client-supplied representation.</w:t>
      </w:r>
    </w:p>
    <w:p w14:paraId="174672DD" w14:textId="77777777" w:rsidR="00450CC5" w:rsidRDefault="00450CC5" w:rsidP="00F6387C">
      <w:pPr>
        <w:outlineLvl w:val="0"/>
        <w:rPr>
          <w:lang w:val="en-US"/>
        </w:rPr>
      </w:pPr>
    </w:p>
    <w:p w14:paraId="04B14581" w14:textId="1FC428B4" w:rsidR="00450CC5" w:rsidRDefault="00450CC5" w:rsidP="00F6387C">
      <w:pPr>
        <w:outlineLvl w:val="0"/>
        <w:rPr>
          <w:lang w:val="en-US"/>
        </w:rPr>
      </w:pPr>
      <w:r>
        <w:rPr>
          <w:lang w:val="en-US"/>
        </w:rPr>
        <w:t xml:space="preserve">The Create Interface supports two design patterns, one where the client provides the address for the created item, and another where the server provides the address for the created item. </w:t>
      </w:r>
    </w:p>
    <w:p w14:paraId="397A8692" w14:textId="77777777" w:rsidR="002D4B0A" w:rsidRDefault="002D4B0A" w:rsidP="00F6387C">
      <w:pPr>
        <w:outlineLvl w:val="0"/>
        <w:rPr>
          <w:lang w:val="en-US"/>
        </w:rPr>
      </w:pPr>
    </w:p>
    <w:p w14:paraId="2C1C6D59" w14:textId="15E0CC38" w:rsidR="002D4B0A" w:rsidRDefault="002D4B0A" w:rsidP="00F6387C">
      <w:pPr>
        <w:outlineLvl w:val="0"/>
        <w:rPr>
          <w:lang w:val="en-US"/>
        </w:rPr>
      </w:pPr>
      <w:r>
        <w:rPr>
          <w:lang w:val="en-US"/>
        </w:rPr>
        <w:t>The identifier "</w:t>
      </w:r>
      <w:proofErr w:type="spellStart"/>
      <w:r>
        <w:rPr>
          <w:lang w:val="en-US"/>
        </w:rPr>
        <w:t>oic.</w:t>
      </w:r>
      <w:proofErr w:type="gramStart"/>
      <w:r>
        <w:rPr>
          <w:lang w:val="en-US"/>
        </w:rPr>
        <w:t>if.create</w:t>
      </w:r>
      <w:proofErr w:type="spellEnd"/>
      <w:proofErr w:type="gramEnd"/>
      <w:r>
        <w:rPr>
          <w:lang w:val="en-US"/>
        </w:rPr>
        <w:t>" is used in the "if" property of a resource or link to indicate that the resource supports the Create Interface.</w:t>
      </w:r>
    </w:p>
    <w:p w14:paraId="7C77E894" w14:textId="77777777" w:rsidR="00EC5431" w:rsidRDefault="00EC5431" w:rsidP="00F6387C">
      <w:pPr>
        <w:outlineLvl w:val="0"/>
        <w:rPr>
          <w:lang w:val="en-US"/>
        </w:rPr>
      </w:pPr>
    </w:p>
    <w:p w14:paraId="1D6F270D" w14:textId="3EE46196" w:rsidR="00C641E3" w:rsidRDefault="00EA1B0E" w:rsidP="00F6387C">
      <w:pPr>
        <w:outlineLvl w:val="0"/>
        <w:rPr>
          <w:lang w:val="en-US"/>
        </w:rPr>
      </w:pPr>
      <w:r>
        <w:rPr>
          <w:lang w:val="en-US"/>
        </w:rPr>
        <w:t>A collection indicates which resource types it supports for created resources in its "</w:t>
      </w:r>
      <w:proofErr w:type="spellStart"/>
      <w:r>
        <w:rPr>
          <w:lang w:val="en-US"/>
        </w:rPr>
        <w:t>rts</w:t>
      </w:r>
      <w:proofErr w:type="spellEnd"/>
      <w:r>
        <w:rPr>
          <w:lang w:val="en-US"/>
        </w:rPr>
        <w:t>" property. If a client attempts to create a resource type which is not supported by the collection resource, the server shall return a</w:t>
      </w:r>
      <w:r w:rsidR="00307C19">
        <w:rPr>
          <w:lang w:val="en-US"/>
        </w:rPr>
        <w:t xml:space="preserve"> client</w:t>
      </w:r>
      <w:r>
        <w:rPr>
          <w:lang w:val="en-US"/>
        </w:rPr>
        <w:t xml:space="preserve"> err</w:t>
      </w:r>
      <w:r w:rsidR="00E91801">
        <w:rPr>
          <w:lang w:val="en-US"/>
        </w:rPr>
        <w:t>or</w:t>
      </w:r>
      <w:r w:rsidR="00307C19">
        <w:rPr>
          <w:lang w:val="en-US"/>
        </w:rPr>
        <w:t xml:space="preserve"> status</w:t>
      </w:r>
      <w:r w:rsidR="00E91801">
        <w:rPr>
          <w:lang w:val="en-US"/>
        </w:rPr>
        <w:t xml:space="preserve"> indicating "Bad Request"</w:t>
      </w:r>
      <w:r w:rsidR="00307C19">
        <w:rPr>
          <w:lang w:val="en-US"/>
        </w:rPr>
        <w:t xml:space="preserve"> (e.g. 400)</w:t>
      </w:r>
      <w:r w:rsidR="00E91801">
        <w:rPr>
          <w:lang w:val="en-US"/>
        </w:rPr>
        <w:t>.</w:t>
      </w:r>
    </w:p>
    <w:p w14:paraId="16D4DB1F" w14:textId="77777777" w:rsidR="00D9421E" w:rsidRDefault="00D9421E" w:rsidP="00F6387C">
      <w:pPr>
        <w:outlineLvl w:val="0"/>
        <w:rPr>
          <w:lang w:val="en-US"/>
        </w:rPr>
      </w:pPr>
    </w:p>
    <w:p w14:paraId="7EE70388" w14:textId="7F7F7F59" w:rsidR="00D9421E" w:rsidRDefault="00D9421E" w:rsidP="00F6387C">
      <w:pPr>
        <w:outlineLvl w:val="0"/>
        <w:rPr>
          <w:lang w:val="en-US"/>
        </w:rPr>
      </w:pPr>
      <w:r>
        <w:rPr>
          <w:lang w:val="en-US"/>
        </w:rPr>
        <w:t>Successful CREATE operations shall return a success code indicating "Created" (e.g. 201).</w:t>
      </w:r>
    </w:p>
    <w:p w14:paraId="12A313FF" w14:textId="77777777" w:rsidR="00EA1B0E" w:rsidRDefault="00EA1B0E" w:rsidP="00F6387C">
      <w:pPr>
        <w:outlineLvl w:val="0"/>
        <w:rPr>
          <w:lang w:val="en-US"/>
        </w:rPr>
      </w:pPr>
    </w:p>
    <w:p w14:paraId="5068AE89" w14:textId="26D76066" w:rsidR="00C641E3" w:rsidRDefault="00C641E3" w:rsidP="00C641E3">
      <w:pPr>
        <w:outlineLvl w:val="0"/>
        <w:rPr>
          <w:b/>
          <w:lang w:val="en-US"/>
        </w:rPr>
      </w:pPr>
      <w:r>
        <w:rPr>
          <w:b/>
          <w:lang w:val="en-US"/>
        </w:rPr>
        <w:t>7.6.3.9.2</w:t>
      </w:r>
      <w:r>
        <w:rPr>
          <w:b/>
          <w:lang w:val="en-US"/>
        </w:rPr>
        <w:tab/>
        <w:t>Data Format for CREATE</w:t>
      </w:r>
    </w:p>
    <w:p w14:paraId="2373313F" w14:textId="5B8D6AC6" w:rsidR="00C641E3" w:rsidRDefault="00C641E3" w:rsidP="00C641E3">
      <w:pPr>
        <w:outlineLvl w:val="0"/>
        <w:rPr>
          <w:lang w:val="en-US"/>
        </w:rPr>
      </w:pPr>
      <w:r>
        <w:rPr>
          <w:lang w:val="en-US"/>
        </w:rPr>
        <w:t>The data format for the Create Interface is similar to the data format for the Batch Interface. The Create Interface format consists of set of link parameters and a "rep" parameter which contains a representation for the created resource.</w:t>
      </w:r>
    </w:p>
    <w:p w14:paraId="23C8706A" w14:textId="77777777" w:rsidR="00C641E3" w:rsidRDefault="00C641E3" w:rsidP="00C641E3">
      <w:pPr>
        <w:outlineLvl w:val="0"/>
        <w:rPr>
          <w:lang w:val="en-US"/>
        </w:rPr>
      </w:pPr>
    </w:p>
    <w:p w14:paraId="5B4606B8" w14:textId="7077CC45" w:rsidR="00C641E3" w:rsidRDefault="00C641E3" w:rsidP="00C641E3">
      <w:pPr>
        <w:outlineLvl w:val="0"/>
        <w:rPr>
          <w:lang w:val="en-US"/>
        </w:rPr>
      </w:pPr>
      <w:r>
        <w:rPr>
          <w:lang w:val="en-US"/>
        </w:rPr>
        <w:t>The representation supplied for a created resource shall contain at least the "if" property, the "</w:t>
      </w:r>
      <w:proofErr w:type="spellStart"/>
      <w:r>
        <w:rPr>
          <w:lang w:val="en-US"/>
        </w:rPr>
        <w:t>rt</w:t>
      </w:r>
      <w:proofErr w:type="spellEnd"/>
      <w:r>
        <w:rPr>
          <w:lang w:val="en-US"/>
        </w:rPr>
        <w:t xml:space="preserve">" property, and all mandatory properties required by the resource type to be created. </w:t>
      </w:r>
      <w:r w:rsidR="00307C19">
        <w:rPr>
          <w:lang w:val="en-US"/>
        </w:rPr>
        <w:t>If the supplied representation does not contain all of the required elements, the server shall return a client error status indicating "Bad Request" (e.g. 400).</w:t>
      </w:r>
    </w:p>
    <w:p w14:paraId="50AE4D14" w14:textId="77777777" w:rsidR="00C641E3" w:rsidRDefault="00C641E3" w:rsidP="00C641E3">
      <w:pPr>
        <w:outlineLvl w:val="0"/>
        <w:rPr>
          <w:lang w:val="en-US"/>
        </w:rPr>
      </w:pPr>
    </w:p>
    <w:p w14:paraId="41CCD9B9" w14:textId="21138BF0" w:rsidR="000C308E" w:rsidRDefault="000C308E" w:rsidP="000C308E">
      <w:pPr>
        <w:jc w:val="center"/>
        <w:outlineLvl w:val="0"/>
        <w:rPr>
          <w:b/>
          <w:lang w:val="en-US"/>
        </w:rPr>
      </w:pPr>
      <w:r w:rsidRPr="00171CFC">
        <w:rPr>
          <w:b/>
          <w:lang w:val="en-US"/>
        </w:rPr>
        <w:t xml:space="preserve">Example </w:t>
      </w:r>
      <w:r>
        <w:rPr>
          <w:b/>
          <w:lang w:val="en-US"/>
        </w:rPr>
        <w:t xml:space="preserve">Representation </w:t>
      </w:r>
      <w:r w:rsidR="00751B8D">
        <w:rPr>
          <w:b/>
          <w:lang w:val="en-US"/>
        </w:rPr>
        <w:t xml:space="preserve">supplied </w:t>
      </w:r>
      <w:r>
        <w:rPr>
          <w:b/>
          <w:lang w:val="en-US"/>
        </w:rPr>
        <w:t xml:space="preserve">to </w:t>
      </w:r>
      <w:r w:rsidR="00883941">
        <w:rPr>
          <w:b/>
          <w:lang w:val="en-US"/>
        </w:rPr>
        <w:t xml:space="preserve">a </w:t>
      </w:r>
      <w:r w:rsidR="00751B8D">
        <w:rPr>
          <w:b/>
          <w:lang w:val="en-US"/>
        </w:rPr>
        <w:t>CREATE operation</w:t>
      </w:r>
      <w:r>
        <w:rPr>
          <w:b/>
          <w:lang w:val="en-US"/>
        </w:rPr>
        <w:t xml:space="preserve"> </w:t>
      </w:r>
    </w:p>
    <w:p w14:paraId="6AC959A8" w14:textId="77777777" w:rsidR="000C308E" w:rsidRPr="00171CFC" w:rsidRDefault="000C308E" w:rsidP="000C308E">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0C308E" w14:paraId="7A9C3EF7" w14:textId="77777777" w:rsidTr="00EB3FE0">
        <w:trPr>
          <w:cantSplit/>
          <w:trHeight w:val="1225"/>
        </w:trPr>
        <w:tc>
          <w:tcPr>
            <w:tcW w:w="5672" w:type="dxa"/>
            <w:shd w:val="clear" w:color="auto" w:fill="F2F2F2" w:themeFill="background1" w:themeFillShade="F2"/>
          </w:tcPr>
          <w:p w14:paraId="49817EDD" w14:textId="3B188136"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w:t>
            </w:r>
          </w:p>
          <w:p w14:paraId="07ECAF71" w14:textId="54BE3343"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w:t>
            </w:r>
            <w:r w:rsidR="000F061C">
              <w:rPr>
                <w:rFonts w:ascii="Courier New" w:hAnsi="Courier New" w:cs="Courier New"/>
                <w:sz w:val="20"/>
                <w:szCs w:val="20"/>
              </w:rPr>
              <w:t>ins</w:t>
            </w:r>
            <w:r w:rsidRPr="00D66A92">
              <w:rPr>
                <w:rFonts w:ascii="Courier New" w:hAnsi="Courier New" w:cs="Courier New"/>
                <w:sz w:val="20"/>
                <w:szCs w:val="20"/>
              </w:rPr>
              <w:t>": "</w:t>
            </w:r>
            <w:r w:rsidR="00EC790B">
              <w:rPr>
                <w:rFonts w:ascii="Courier New" w:hAnsi="Courier New" w:cs="Courier New"/>
                <w:sz w:val="20"/>
                <w:szCs w:val="20"/>
              </w:rPr>
              <w:t>thermostat-input</w:t>
            </w:r>
            <w:r w:rsidRPr="00D66A92">
              <w:rPr>
                <w:rFonts w:ascii="Courier New" w:hAnsi="Courier New" w:cs="Courier New"/>
                <w:sz w:val="20"/>
                <w:szCs w:val="20"/>
              </w:rPr>
              <w:t>",</w:t>
            </w:r>
          </w:p>
          <w:p w14:paraId="1E133CA6" w14:textId="094A4498"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"re</w:t>
            </w:r>
            <w:r w:rsidR="000F061C">
              <w:rPr>
                <w:rFonts w:ascii="Courier New" w:hAnsi="Courier New" w:cs="Courier New"/>
                <w:sz w:val="20"/>
                <w:szCs w:val="20"/>
              </w:rPr>
              <w:t>p</w:t>
            </w:r>
            <w:r w:rsidRPr="00D66A92">
              <w:rPr>
                <w:rFonts w:ascii="Courier New" w:hAnsi="Courier New" w:cs="Courier New"/>
                <w:sz w:val="20"/>
                <w:szCs w:val="20"/>
              </w:rPr>
              <w:t xml:space="preserve">": </w:t>
            </w:r>
            <w:r w:rsidR="000F061C">
              <w:rPr>
                <w:rFonts w:ascii="Courier New" w:hAnsi="Courier New" w:cs="Courier New"/>
                <w:sz w:val="20"/>
                <w:szCs w:val="20"/>
              </w:rPr>
              <w:t>{</w:t>
            </w:r>
          </w:p>
          <w:p w14:paraId="630A616D" w14:textId="01362B54"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20488A7C" w14:textId="1628DA29" w:rsidR="000C308E"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sidR="00755E5F">
              <w:rPr>
                <w:rFonts w:ascii="Courier New" w:hAnsi="Courier New" w:cs="Courier New"/>
                <w:sz w:val="20"/>
                <w:szCs w:val="20"/>
              </w:rPr>
              <w:t>,</w:t>
            </w:r>
          </w:p>
          <w:p w14:paraId="3E4012A8" w14:textId="3621C7B7" w:rsidR="00755E5F" w:rsidRDefault="00755E5F"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5634510" w14:textId="3C5D524D" w:rsidR="000F061C" w:rsidRPr="00D66A92" w:rsidRDefault="000F061C" w:rsidP="00EB3FE0">
            <w:pPr>
              <w:jc w:val="left"/>
              <w:rPr>
                <w:rFonts w:ascii="Courier New" w:hAnsi="Courier New" w:cs="Courier New"/>
                <w:sz w:val="20"/>
                <w:szCs w:val="20"/>
              </w:rPr>
            </w:pPr>
            <w:r>
              <w:rPr>
                <w:rFonts w:ascii="Courier New" w:hAnsi="Courier New" w:cs="Courier New"/>
                <w:sz w:val="20"/>
                <w:szCs w:val="20"/>
              </w:rPr>
              <w:t xml:space="preserve">  }</w:t>
            </w:r>
          </w:p>
          <w:p w14:paraId="19F58281" w14:textId="77777777" w:rsidR="000C308E" w:rsidRPr="00346B20" w:rsidRDefault="000C308E" w:rsidP="00EB3FE0">
            <w:pPr>
              <w:jc w:val="left"/>
              <w:rPr>
                <w:i/>
              </w:rPr>
            </w:pPr>
            <w:r w:rsidRPr="00D66A92">
              <w:rPr>
                <w:rFonts w:ascii="Courier New" w:hAnsi="Courier New" w:cs="Courier New"/>
                <w:sz w:val="20"/>
                <w:szCs w:val="20"/>
              </w:rPr>
              <w:t>}</w:t>
            </w:r>
          </w:p>
        </w:tc>
      </w:tr>
    </w:tbl>
    <w:p w14:paraId="65DAEC7A" w14:textId="77777777" w:rsidR="000C308E" w:rsidRDefault="000C308E" w:rsidP="00C641E3">
      <w:pPr>
        <w:outlineLvl w:val="0"/>
        <w:rPr>
          <w:lang w:val="en-US"/>
        </w:rPr>
      </w:pPr>
    </w:p>
    <w:p w14:paraId="1AAEDFCF" w14:textId="77777777" w:rsidR="000C308E" w:rsidRDefault="000C308E" w:rsidP="00C641E3">
      <w:pPr>
        <w:outlineLvl w:val="0"/>
        <w:rPr>
          <w:lang w:val="en-US"/>
        </w:rPr>
      </w:pPr>
    </w:p>
    <w:p w14:paraId="47F5225D" w14:textId="056A31B6" w:rsidR="00C641E3" w:rsidRDefault="00C641E3" w:rsidP="00C641E3">
      <w:pPr>
        <w:outlineLvl w:val="0"/>
        <w:rPr>
          <w:lang w:val="en-US"/>
        </w:rPr>
      </w:pPr>
      <w:r>
        <w:rPr>
          <w:lang w:val="en-US"/>
        </w:rPr>
        <w:t>The representation returned when a resource is successfully created shall contain the "</w:t>
      </w:r>
      <w:proofErr w:type="spellStart"/>
      <w:r>
        <w:rPr>
          <w:lang w:val="en-US"/>
        </w:rPr>
        <w:t>href</w:t>
      </w:r>
      <w:proofErr w:type="spellEnd"/>
      <w:r>
        <w:rPr>
          <w:lang w:val="en-US"/>
        </w:rPr>
        <w:t>", "if", and "</w:t>
      </w:r>
      <w:proofErr w:type="spellStart"/>
      <w:r>
        <w:rPr>
          <w:lang w:val="en-US"/>
        </w:rPr>
        <w:t>rt</w:t>
      </w:r>
      <w:proofErr w:type="spellEnd"/>
      <w:r>
        <w:rPr>
          <w:lang w:val="en-US"/>
        </w:rPr>
        <w:t xml:space="preserve">" link parameters, in addition to all link parameters </w:t>
      </w:r>
      <w:r w:rsidR="00427F0C">
        <w:rPr>
          <w:lang w:val="en-US"/>
        </w:rPr>
        <w:t xml:space="preserve">and resource properties that were </w:t>
      </w:r>
      <w:r>
        <w:rPr>
          <w:lang w:val="en-US"/>
        </w:rPr>
        <w:t>supplied by the client to the Create operation.</w:t>
      </w:r>
      <w:r w:rsidR="00427F0C">
        <w:rPr>
          <w:lang w:val="en-US"/>
        </w:rPr>
        <w:t xml:space="preserve"> The server may include additional link parameters and properties in the created resource as required by the application specific resource type.</w:t>
      </w:r>
    </w:p>
    <w:p w14:paraId="24E716F6" w14:textId="77777777" w:rsidR="00C641E3" w:rsidRDefault="00C641E3" w:rsidP="00F6387C">
      <w:pPr>
        <w:outlineLvl w:val="0"/>
        <w:rPr>
          <w:lang w:val="en-US"/>
        </w:rPr>
      </w:pPr>
    </w:p>
    <w:p w14:paraId="68A99861" w14:textId="4825721C" w:rsidR="00751B8D" w:rsidRDefault="00751B8D" w:rsidP="00751B8D">
      <w:pPr>
        <w:jc w:val="center"/>
        <w:outlineLvl w:val="0"/>
        <w:rPr>
          <w:b/>
          <w:lang w:val="en-US"/>
        </w:rPr>
      </w:pPr>
      <w:r w:rsidRPr="00171CFC">
        <w:rPr>
          <w:b/>
          <w:lang w:val="en-US"/>
        </w:rPr>
        <w:t xml:space="preserve">Example </w:t>
      </w:r>
      <w:r w:rsidR="00386905">
        <w:rPr>
          <w:b/>
          <w:lang w:val="en-US"/>
        </w:rPr>
        <w:t>Response Representation</w:t>
      </w:r>
      <w:r>
        <w:rPr>
          <w:b/>
          <w:lang w:val="en-US"/>
        </w:rPr>
        <w:t xml:space="preserve"> returned from </w:t>
      </w:r>
      <w:r w:rsidR="00883941">
        <w:rPr>
          <w:b/>
          <w:lang w:val="en-US"/>
        </w:rPr>
        <w:t xml:space="preserve">a </w:t>
      </w:r>
      <w:r>
        <w:rPr>
          <w:b/>
          <w:lang w:val="en-US"/>
        </w:rPr>
        <w:t>successful CREATE operation</w:t>
      </w:r>
    </w:p>
    <w:p w14:paraId="4D479DD9" w14:textId="77777777" w:rsidR="00751B8D" w:rsidRPr="00171CFC" w:rsidRDefault="00751B8D" w:rsidP="00751B8D">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751B8D" w14:paraId="66564ED0" w14:textId="77777777" w:rsidTr="00EB3FE0">
        <w:trPr>
          <w:cantSplit/>
          <w:trHeight w:val="1225"/>
        </w:trPr>
        <w:tc>
          <w:tcPr>
            <w:tcW w:w="5672" w:type="dxa"/>
            <w:shd w:val="clear" w:color="auto" w:fill="F2F2F2" w:themeFill="background1" w:themeFillShade="F2"/>
          </w:tcPr>
          <w:p w14:paraId="4F7F7B27" w14:textId="77777777" w:rsidR="00751B8D" w:rsidRDefault="00751B8D" w:rsidP="00EB3FE0">
            <w:pPr>
              <w:jc w:val="left"/>
              <w:rPr>
                <w:rFonts w:ascii="Courier New" w:hAnsi="Courier New" w:cs="Courier New"/>
                <w:sz w:val="20"/>
                <w:szCs w:val="20"/>
              </w:rPr>
            </w:pPr>
            <w:r w:rsidRPr="00D66A92">
              <w:rPr>
                <w:rFonts w:ascii="Courier New" w:hAnsi="Courier New" w:cs="Courier New"/>
                <w:sz w:val="20"/>
                <w:szCs w:val="20"/>
              </w:rPr>
              <w:t>{</w:t>
            </w:r>
          </w:p>
          <w:p w14:paraId="321589F7" w14:textId="7F5A868B" w:rsidR="00427D43" w:rsidRPr="00D66A92" w:rsidRDefault="00427D43"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68A46188" w14:textId="5B4D88F7" w:rsidR="00751B8D" w:rsidRPr="00D66A92"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sidR="00427D43">
              <w:rPr>
                <w:rFonts w:ascii="Courier New" w:hAnsi="Courier New" w:cs="Courier New"/>
                <w:sz w:val="20"/>
                <w:szCs w:val="20"/>
              </w:rPr>
              <w:t>"</w:t>
            </w:r>
            <w:r w:rsidR="00EC790B">
              <w:rPr>
                <w:rFonts w:ascii="Courier New" w:hAnsi="Courier New" w:cs="Courier New"/>
                <w:sz w:val="20"/>
                <w:szCs w:val="20"/>
              </w:rPr>
              <w:t>thermostat-input</w:t>
            </w:r>
            <w:r w:rsidR="00427D43">
              <w:rPr>
                <w:rFonts w:ascii="Courier New" w:hAnsi="Courier New" w:cs="Courier New"/>
                <w:sz w:val="20"/>
                <w:szCs w:val="20"/>
              </w:rPr>
              <w:t>"</w:t>
            </w:r>
            <w:r w:rsidRPr="00D66A92">
              <w:rPr>
                <w:rFonts w:ascii="Courier New" w:hAnsi="Courier New" w:cs="Courier New"/>
                <w:sz w:val="20"/>
                <w:szCs w:val="20"/>
              </w:rPr>
              <w:t>,</w:t>
            </w:r>
          </w:p>
          <w:p w14:paraId="62DD405A" w14:textId="64A9228B" w:rsidR="00427D43" w:rsidRPr="00D66A92" w:rsidRDefault="00427D43" w:rsidP="00427D43">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5CFAB375" w14:textId="5111C73F" w:rsidR="00427D43" w:rsidRDefault="00427D43" w:rsidP="00427D43">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053E7A7F" w14:textId="77777777" w:rsidR="00751B8D" w:rsidRPr="00D66A92"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48EE16AE" w14:textId="77777777" w:rsidR="00751B8D" w:rsidRPr="00D66A92"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0E8E20E" w14:textId="77777777" w:rsidR="00751B8D"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313532EA" w14:textId="77777777" w:rsidR="00751B8D" w:rsidRDefault="00751B8D"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60EF1059" w14:textId="77777777" w:rsidR="00751B8D" w:rsidRPr="00D66A92" w:rsidRDefault="00751B8D" w:rsidP="00EB3FE0">
            <w:pPr>
              <w:jc w:val="left"/>
              <w:rPr>
                <w:rFonts w:ascii="Courier New" w:hAnsi="Courier New" w:cs="Courier New"/>
                <w:sz w:val="20"/>
                <w:szCs w:val="20"/>
              </w:rPr>
            </w:pPr>
            <w:r>
              <w:rPr>
                <w:rFonts w:ascii="Courier New" w:hAnsi="Courier New" w:cs="Courier New"/>
                <w:sz w:val="20"/>
                <w:szCs w:val="20"/>
              </w:rPr>
              <w:t xml:space="preserve">  }</w:t>
            </w:r>
          </w:p>
          <w:p w14:paraId="4E532243" w14:textId="77777777" w:rsidR="00751B8D" w:rsidRPr="00346B20" w:rsidRDefault="00751B8D" w:rsidP="00EB3FE0">
            <w:pPr>
              <w:jc w:val="left"/>
              <w:rPr>
                <w:i/>
              </w:rPr>
            </w:pPr>
            <w:r w:rsidRPr="00D66A92">
              <w:rPr>
                <w:rFonts w:ascii="Courier New" w:hAnsi="Courier New" w:cs="Courier New"/>
                <w:sz w:val="20"/>
                <w:szCs w:val="20"/>
              </w:rPr>
              <w:t>}</w:t>
            </w:r>
          </w:p>
        </w:tc>
      </w:tr>
    </w:tbl>
    <w:p w14:paraId="0A1174A7" w14:textId="77777777" w:rsidR="00751B8D" w:rsidRDefault="00751B8D" w:rsidP="00F6387C">
      <w:pPr>
        <w:outlineLvl w:val="0"/>
        <w:rPr>
          <w:lang w:val="en-US"/>
        </w:rPr>
      </w:pPr>
    </w:p>
    <w:p w14:paraId="5AB4E45D" w14:textId="77777777" w:rsidR="00751B8D" w:rsidRDefault="00751B8D" w:rsidP="00F6387C">
      <w:pPr>
        <w:outlineLvl w:val="0"/>
        <w:rPr>
          <w:lang w:val="en-US"/>
        </w:rPr>
      </w:pPr>
    </w:p>
    <w:p w14:paraId="3F77D217" w14:textId="417F4799" w:rsidR="00E8589F" w:rsidRDefault="00E8589F" w:rsidP="00E8589F">
      <w:pPr>
        <w:outlineLvl w:val="0"/>
        <w:rPr>
          <w:b/>
          <w:lang w:val="en-US"/>
        </w:rPr>
      </w:pPr>
      <w:r>
        <w:rPr>
          <w:b/>
          <w:lang w:val="en-US"/>
        </w:rPr>
        <w:lastRenderedPageBreak/>
        <w:t>7.6.3.9.</w:t>
      </w:r>
      <w:r w:rsidR="00C641E3">
        <w:rPr>
          <w:b/>
          <w:lang w:val="en-US"/>
        </w:rPr>
        <w:t>3</w:t>
      </w:r>
      <w:r>
        <w:rPr>
          <w:b/>
          <w:lang w:val="en-US"/>
        </w:rPr>
        <w:tab/>
        <w:t>Use with CREATE</w:t>
      </w:r>
    </w:p>
    <w:p w14:paraId="0C8C5D99" w14:textId="0104BD5E" w:rsidR="00E8589F" w:rsidRDefault="00D607BC" w:rsidP="00E8589F">
      <w:pPr>
        <w:outlineLvl w:val="0"/>
        <w:rPr>
          <w:lang w:val="en-US"/>
        </w:rPr>
      </w:pPr>
      <w:r>
        <w:rPr>
          <w:lang w:val="en-US"/>
        </w:rPr>
        <w:t xml:space="preserve">CREATE </w:t>
      </w:r>
      <w:r w:rsidR="00BE43FE">
        <w:rPr>
          <w:lang w:val="en-US"/>
        </w:rPr>
        <w:t xml:space="preserve">may be </w:t>
      </w:r>
      <w:r w:rsidR="00EC790B">
        <w:rPr>
          <w:lang w:val="en-US"/>
        </w:rPr>
        <w:t xml:space="preserve">performed </w:t>
      </w:r>
      <w:r>
        <w:rPr>
          <w:lang w:val="en-US"/>
        </w:rPr>
        <w:t xml:space="preserve">with </w:t>
      </w:r>
      <w:r w:rsidR="00EC790B">
        <w:rPr>
          <w:lang w:val="en-US"/>
        </w:rPr>
        <w:t xml:space="preserve">a </w:t>
      </w:r>
      <w:r>
        <w:rPr>
          <w:lang w:val="en-US"/>
        </w:rPr>
        <w:t>client-provided URI</w:t>
      </w:r>
      <w:r w:rsidR="00EC790B">
        <w:rPr>
          <w:lang w:val="en-US"/>
        </w:rPr>
        <w:t xml:space="preserve"> for the created resource. The URI for the created resource may be provided as a query parameter using the identifier "</w:t>
      </w:r>
      <w:proofErr w:type="spellStart"/>
      <w:r w:rsidR="00EC790B">
        <w:rPr>
          <w:lang w:val="en-US"/>
        </w:rPr>
        <w:t>href</w:t>
      </w:r>
      <w:proofErr w:type="spellEnd"/>
      <w:r w:rsidR="00EC790B">
        <w:rPr>
          <w:lang w:val="en-US"/>
        </w:rPr>
        <w:t xml:space="preserve">".  </w:t>
      </w:r>
      <w:r w:rsidR="00EF237E">
        <w:rPr>
          <w:lang w:val="en-US"/>
        </w:rPr>
        <w:t xml:space="preserve">The URI parameter supplied must not contain any "/" </w:t>
      </w:r>
      <w:r w:rsidR="008F2ECC">
        <w:rPr>
          <w:lang w:val="en-US"/>
        </w:rPr>
        <w:t>characters, that is it must be a relative URI from the collection resource URI.</w:t>
      </w:r>
    </w:p>
    <w:p w14:paraId="1C03EF27" w14:textId="77777777" w:rsidR="00EC790B" w:rsidRDefault="00EC790B" w:rsidP="00E8589F">
      <w:pPr>
        <w:outlineLvl w:val="0"/>
        <w:rPr>
          <w:lang w:val="en-US"/>
        </w:rPr>
      </w:pPr>
    </w:p>
    <w:p w14:paraId="4DE2D096" w14:textId="6AEF1D52" w:rsidR="00EC790B" w:rsidRDefault="00EC790B" w:rsidP="00EC790B">
      <w:pPr>
        <w:jc w:val="center"/>
        <w:outlineLvl w:val="0"/>
        <w:rPr>
          <w:b/>
          <w:lang w:val="en-US"/>
        </w:rPr>
      </w:pPr>
      <w:r w:rsidRPr="00171CFC">
        <w:rPr>
          <w:b/>
          <w:lang w:val="en-US"/>
        </w:rPr>
        <w:t xml:space="preserve">Example </w:t>
      </w:r>
      <w:r>
        <w:rPr>
          <w:b/>
          <w:lang w:val="en-US"/>
        </w:rPr>
        <w:t xml:space="preserve">CREATE using client-supplied URI </w:t>
      </w:r>
    </w:p>
    <w:p w14:paraId="1168DF64" w14:textId="77777777" w:rsidR="00EC790B" w:rsidRPr="00171CFC" w:rsidRDefault="00EC790B" w:rsidP="00EC790B">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33"/>
      </w:tblGrid>
      <w:tr w:rsidR="00EC790B" w14:paraId="7A6BFE33" w14:textId="77777777" w:rsidTr="005B79D0">
        <w:trPr>
          <w:cantSplit/>
          <w:trHeight w:val="405"/>
        </w:trPr>
        <w:tc>
          <w:tcPr>
            <w:tcW w:w="6233" w:type="dxa"/>
            <w:shd w:val="clear" w:color="auto" w:fill="F2F2F2" w:themeFill="background1" w:themeFillShade="F2"/>
          </w:tcPr>
          <w:p w14:paraId="6BF90FFC" w14:textId="7F951DF8" w:rsidR="00EC790B" w:rsidRDefault="00EC790B" w:rsidP="00EB3FE0">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7A333F20" w14:textId="4E73B62E" w:rsidR="00EC790B" w:rsidRDefault="00EC790B"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sidR="008F2ECC">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href</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tempinput</w:t>
            </w:r>
            <w:r w:rsidR="00D61FE8">
              <w:rPr>
                <w:rFonts w:ascii="Courier New" w:hAnsi="Courier New" w:cs="Courier New"/>
                <w:sz w:val="20"/>
                <w:szCs w:val="20"/>
              </w:rPr>
              <w:t>&amp;if</w:t>
            </w:r>
            <w:proofErr w:type="spellEnd"/>
            <w:r w:rsidR="00D61FE8">
              <w:rPr>
                <w:rFonts w:ascii="Courier New" w:hAnsi="Courier New" w:cs="Courier New"/>
                <w:sz w:val="20"/>
                <w:szCs w:val="20"/>
              </w:rPr>
              <w:t>=</w:t>
            </w:r>
            <w:proofErr w:type="spellStart"/>
            <w:r w:rsidR="00D61FE8">
              <w:rPr>
                <w:rFonts w:ascii="Courier New" w:hAnsi="Courier New" w:cs="Courier New"/>
                <w:sz w:val="20"/>
                <w:szCs w:val="20"/>
              </w:rPr>
              <w:t>oic.if.create</w:t>
            </w:r>
            <w:proofErr w:type="spellEnd"/>
          </w:p>
          <w:p w14:paraId="1B09B02E" w14:textId="77777777" w:rsidR="00944144" w:rsidRP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0BA3A73C"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20535349"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37AECA9F"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47A00AF4"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1D120A2"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2EDDD991" w14:textId="77777777" w:rsidR="00944144" w:rsidRDefault="00944144" w:rsidP="00944144">
            <w:pPr>
              <w:jc w:val="left"/>
              <w:rPr>
                <w:rFonts w:ascii="Courier New" w:hAnsi="Courier New" w:cs="Courier New"/>
                <w:sz w:val="20"/>
                <w:szCs w:val="20"/>
              </w:rPr>
            </w:pPr>
            <w:r>
              <w:rPr>
                <w:rFonts w:ascii="Courier New" w:hAnsi="Courier New" w:cs="Courier New"/>
                <w:sz w:val="20"/>
                <w:szCs w:val="20"/>
              </w:rPr>
              <w:t xml:space="preserve">    "temperature": 20</w:t>
            </w:r>
          </w:p>
          <w:p w14:paraId="0FF06D0A"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
          <w:p w14:paraId="3328A98D"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22F760C3" w14:textId="04734A46" w:rsidR="00944144" w:rsidRDefault="00944144" w:rsidP="00944144">
            <w:pPr>
              <w:jc w:val="left"/>
              <w:rPr>
                <w:rFonts w:ascii="Courier New" w:hAnsi="Courier New" w:cs="Courier New"/>
                <w:b/>
                <w:sz w:val="20"/>
                <w:szCs w:val="20"/>
              </w:rPr>
            </w:pPr>
            <w:r w:rsidRPr="00944144">
              <w:rPr>
                <w:rFonts w:ascii="Courier New" w:hAnsi="Courier New" w:cs="Courier New"/>
                <w:b/>
                <w:sz w:val="20"/>
                <w:szCs w:val="20"/>
              </w:rPr>
              <w:t>Response:</w:t>
            </w:r>
            <w:r w:rsidR="003C4B7A">
              <w:rPr>
                <w:rFonts w:ascii="Courier New" w:hAnsi="Courier New" w:cs="Courier New"/>
                <w:b/>
                <w:sz w:val="20"/>
                <w:szCs w:val="20"/>
              </w:rPr>
              <w:t xml:space="preserve"> </w:t>
            </w:r>
            <w:r w:rsidR="00157493" w:rsidRPr="00157493">
              <w:rPr>
                <w:rFonts w:ascii="Courier New" w:hAnsi="Courier New" w:cs="Courier New"/>
                <w:sz w:val="20"/>
                <w:szCs w:val="20"/>
              </w:rPr>
              <w:t>2.01</w:t>
            </w:r>
            <w:r w:rsidR="00157493">
              <w:rPr>
                <w:rFonts w:ascii="Courier New" w:hAnsi="Courier New" w:cs="Courier New"/>
                <w:b/>
                <w:sz w:val="20"/>
                <w:szCs w:val="20"/>
              </w:rPr>
              <w:t xml:space="preserve"> </w:t>
            </w:r>
            <w:r w:rsidR="003C4B7A" w:rsidRPr="00CE42D0">
              <w:rPr>
                <w:rFonts w:ascii="Courier New" w:hAnsi="Courier New" w:cs="Courier New"/>
                <w:sz w:val="20"/>
                <w:szCs w:val="20"/>
              </w:rPr>
              <w:t>Created</w:t>
            </w:r>
          </w:p>
          <w:p w14:paraId="5318F5A8" w14:textId="16ABC189" w:rsidR="003C4B7A" w:rsidRPr="00944144" w:rsidRDefault="003C4B7A" w:rsidP="00944144">
            <w:pPr>
              <w:jc w:val="left"/>
              <w:rPr>
                <w:rFonts w:ascii="Courier New" w:hAnsi="Courier New" w:cs="Courier New"/>
                <w:b/>
                <w:sz w:val="20"/>
                <w:szCs w:val="20"/>
              </w:rPr>
            </w:pPr>
            <w:r>
              <w:rPr>
                <w:rFonts w:ascii="Courier New" w:hAnsi="Courier New" w:cs="Courier New"/>
                <w:b/>
                <w:sz w:val="20"/>
                <w:szCs w:val="20"/>
              </w:rPr>
              <w:t>Payload:</w:t>
            </w:r>
          </w:p>
          <w:p w14:paraId="0747E678"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6C6143F6"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6A792150"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43FFD819"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49120F59"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54E3A21F"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3BCF6278"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1E015BF4"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3531689F" w14:textId="77777777" w:rsidR="00944144" w:rsidRDefault="00944144" w:rsidP="00944144">
            <w:pPr>
              <w:jc w:val="left"/>
              <w:rPr>
                <w:rFonts w:ascii="Courier New" w:hAnsi="Courier New" w:cs="Courier New"/>
                <w:sz w:val="20"/>
                <w:szCs w:val="20"/>
              </w:rPr>
            </w:pPr>
            <w:r>
              <w:rPr>
                <w:rFonts w:ascii="Courier New" w:hAnsi="Courier New" w:cs="Courier New"/>
                <w:sz w:val="20"/>
                <w:szCs w:val="20"/>
              </w:rPr>
              <w:t xml:space="preserve">    "temperature": 20</w:t>
            </w:r>
          </w:p>
          <w:p w14:paraId="43877274"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
          <w:p w14:paraId="18B532D6" w14:textId="3E3EAC0D" w:rsidR="00944144" w:rsidRPr="00346B20" w:rsidRDefault="00944144" w:rsidP="00944144">
            <w:pPr>
              <w:jc w:val="left"/>
              <w:rPr>
                <w:i/>
              </w:rPr>
            </w:pPr>
            <w:r w:rsidRPr="00D66A92">
              <w:rPr>
                <w:rFonts w:ascii="Courier New" w:hAnsi="Courier New" w:cs="Courier New"/>
                <w:sz w:val="20"/>
                <w:szCs w:val="20"/>
              </w:rPr>
              <w:t>}</w:t>
            </w:r>
          </w:p>
        </w:tc>
      </w:tr>
    </w:tbl>
    <w:p w14:paraId="1D2B1C93" w14:textId="77777777" w:rsidR="00EC790B" w:rsidRDefault="00EC790B" w:rsidP="00E8589F">
      <w:pPr>
        <w:outlineLvl w:val="0"/>
        <w:rPr>
          <w:lang w:val="en-US"/>
        </w:rPr>
      </w:pPr>
    </w:p>
    <w:p w14:paraId="19F3E54F" w14:textId="77777777" w:rsidR="00EC790B" w:rsidRDefault="00EC790B" w:rsidP="00E8589F">
      <w:pPr>
        <w:outlineLvl w:val="0"/>
        <w:rPr>
          <w:lang w:val="en-US"/>
        </w:rPr>
      </w:pPr>
    </w:p>
    <w:p w14:paraId="31033AB4" w14:textId="11ABB2C9" w:rsidR="00D607BC" w:rsidRDefault="00D607BC" w:rsidP="00E8589F">
      <w:pPr>
        <w:outlineLvl w:val="0"/>
        <w:rPr>
          <w:lang w:val="en-US"/>
        </w:rPr>
      </w:pPr>
      <w:r>
        <w:rPr>
          <w:lang w:val="en-US"/>
        </w:rPr>
        <w:t xml:space="preserve">CREATE </w:t>
      </w:r>
      <w:r w:rsidR="00EF237E">
        <w:rPr>
          <w:lang w:val="en-US"/>
        </w:rPr>
        <w:t xml:space="preserve">may be performed </w:t>
      </w:r>
      <w:r>
        <w:rPr>
          <w:lang w:val="en-US"/>
        </w:rPr>
        <w:t xml:space="preserve">with </w:t>
      </w:r>
      <w:r w:rsidR="00EF237E">
        <w:rPr>
          <w:lang w:val="en-US"/>
        </w:rPr>
        <w:t>the server providing the</w:t>
      </w:r>
      <w:r>
        <w:rPr>
          <w:lang w:val="en-US"/>
        </w:rPr>
        <w:t xml:space="preserve"> URI</w:t>
      </w:r>
      <w:r w:rsidR="00EF237E">
        <w:rPr>
          <w:lang w:val="en-US"/>
        </w:rPr>
        <w:t xml:space="preserve"> for the created resource.</w:t>
      </w:r>
      <w:r w:rsidR="00992B9F">
        <w:rPr>
          <w:lang w:val="en-US"/>
        </w:rPr>
        <w:t xml:space="preserve"> The server may use any valid URI for the created resource as a relative URI from the collection resource URI.</w:t>
      </w:r>
    </w:p>
    <w:p w14:paraId="0BE70A15" w14:textId="77777777" w:rsidR="002D4B0A" w:rsidRDefault="002D4B0A" w:rsidP="00E8589F">
      <w:pPr>
        <w:outlineLvl w:val="0"/>
        <w:rPr>
          <w:lang w:val="en-US"/>
        </w:rPr>
      </w:pPr>
    </w:p>
    <w:p w14:paraId="2473F40D" w14:textId="019DAA0E" w:rsidR="00944144" w:rsidRDefault="00944144" w:rsidP="005B79D0">
      <w:pPr>
        <w:jc w:val="center"/>
        <w:outlineLvl w:val="0"/>
        <w:rPr>
          <w:b/>
          <w:lang w:val="en-US"/>
        </w:rPr>
      </w:pPr>
      <w:r w:rsidRPr="00171CFC">
        <w:rPr>
          <w:b/>
          <w:lang w:val="en-US"/>
        </w:rPr>
        <w:t xml:space="preserve">Example </w:t>
      </w:r>
      <w:r>
        <w:rPr>
          <w:b/>
          <w:lang w:val="en-US"/>
        </w:rPr>
        <w:t xml:space="preserve">CREATE using server-supplied URI </w:t>
      </w:r>
    </w:p>
    <w:p w14:paraId="3AFC7699" w14:textId="77777777" w:rsidR="00484B4E" w:rsidRPr="00171CFC" w:rsidRDefault="00484B4E" w:rsidP="005B79D0">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81"/>
      </w:tblGrid>
      <w:tr w:rsidR="00944144" w14:paraId="6A48B8E5" w14:textId="77777777" w:rsidTr="00EB3FE0">
        <w:trPr>
          <w:cantSplit/>
          <w:trHeight w:val="405"/>
        </w:trPr>
        <w:tc>
          <w:tcPr>
            <w:tcW w:w="5681" w:type="dxa"/>
            <w:shd w:val="clear" w:color="auto" w:fill="F2F2F2" w:themeFill="background1" w:themeFillShade="F2"/>
          </w:tcPr>
          <w:p w14:paraId="0F6668FF" w14:textId="7FFCE6A4" w:rsidR="00944144" w:rsidRDefault="00944144" w:rsidP="00EB3FE0">
            <w:pPr>
              <w:jc w:val="left"/>
              <w:rPr>
                <w:rFonts w:ascii="Courier New" w:hAnsi="Courier New" w:cs="Courier New"/>
                <w:sz w:val="20"/>
                <w:szCs w:val="20"/>
              </w:rPr>
            </w:pPr>
            <w:r w:rsidRPr="00944144">
              <w:rPr>
                <w:rFonts w:ascii="Courier New" w:hAnsi="Courier New" w:cs="Courier New"/>
                <w:b/>
                <w:sz w:val="20"/>
                <w:szCs w:val="20"/>
              </w:rPr>
              <w:lastRenderedPageBreak/>
              <w:t>Method:</w:t>
            </w:r>
            <w:r>
              <w:rPr>
                <w:rFonts w:ascii="Courier New" w:hAnsi="Courier New" w:cs="Courier New"/>
                <w:sz w:val="20"/>
                <w:szCs w:val="20"/>
              </w:rPr>
              <w:t xml:space="preserve"> POST</w:t>
            </w:r>
          </w:p>
          <w:p w14:paraId="66D6C30B" w14:textId="4820DE59" w:rsidR="00944144" w:rsidRDefault="00944144"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sidR="008F2ECC">
              <w:rPr>
                <w:rFonts w:ascii="Courier New" w:hAnsi="Courier New" w:cs="Courier New"/>
                <w:sz w:val="20"/>
                <w:szCs w:val="20"/>
              </w:rPr>
              <w:t>/</w:t>
            </w:r>
            <w:r w:rsidR="00D61FE8">
              <w:rPr>
                <w:rFonts w:ascii="Courier New" w:hAnsi="Courier New" w:cs="Courier New"/>
                <w:sz w:val="20"/>
                <w:szCs w:val="20"/>
              </w:rPr>
              <w:t>?if</w:t>
            </w:r>
            <w:proofErr w:type="gramEnd"/>
            <w:r w:rsidR="00D61FE8">
              <w:rPr>
                <w:rFonts w:ascii="Courier New" w:hAnsi="Courier New" w:cs="Courier New"/>
                <w:sz w:val="20"/>
                <w:szCs w:val="20"/>
              </w:rPr>
              <w:t>=</w:t>
            </w:r>
            <w:proofErr w:type="spellStart"/>
            <w:r w:rsidR="00D61FE8">
              <w:rPr>
                <w:rFonts w:ascii="Courier New" w:hAnsi="Courier New" w:cs="Courier New"/>
                <w:sz w:val="20"/>
                <w:szCs w:val="20"/>
              </w:rPr>
              <w:t>oic.if.create</w:t>
            </w:r>
            <w:proofErr w:type="spellEnd"/>
          </w:p>
          <w:p w14:paraId="580576FA" w14:textId="77777777" w:rsidR="00944144" w:rsidRP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64B249EE"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26CB2BFE"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5B6384C4"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13E936B6"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4E49FFB"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01DA6569" w14:textId="77777777" w:rsidR="00944144" w:rsidRDefault="00944144"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2711F1F" w14:textId="77777777"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
          <w:p w14:paraId="38C3C806"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49DD5DE7" w14:textId="605DAAEE" w:rsid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Response:</w:t>
            </w:r>
            <w:r w:rsidR="003C4B7A">
              <w:rPr>
                <w:rFonts w:ascii="Courier New" w:hAnsi="Courier New" w:cs="Courier New"/>
                <w:b/>
                <w:sz w:val="20"/>
                <w:szCs w:val="20"/>
              </w:rPr>
              <w:t xml:space="preserve"> </w:t>
            </w:r>
            <w:r w:rsidR="00157493" w:rsidRPr="00157493">
              <w:rPr>
                <w:rFonts w:ascii="Courier New" w:hAnsi="Courier New" w:cs="Courier New"/>
                <w:sz w:val="20"/>
                <w:szCs w:val="20"/>
              </w:rPr>
              <w:t>2.01</w:t>
            </w:r>
            <w:r w:rsidR="00157493">
              <w:rPr>
                <w:rFonts w:ascii="Courier New" w:hAnsi="Courier New" w:cs="Courier New"/>
                <w:b/>
                <w:sz w:val="20"/>
                <w:szCs w:val="20"/>
              </w:rPr>
              <w:t xml:space="preserve"> </w:t>
            </w:r>
            <w:r w:rsidR="003C4B7A" w:rsidRPr="00CE42D0">
              <w:rPr>
                <w:rFonts w:ascii="Courier New" w:hAnsi="Courier New" w:cs="Courier New"/>
                <w:sz w:val="20"/>
                <w:szCs w:val="20"/>
              </w:rPr>
              <w:t>Created</w:t>
            </w:r>
          </w:p>
          <w:p w14:paraId="562C63C8" w14:textId="24290C81" w:rsidR="003C4B7A" w:rsidRPr="00944144" w:rsidRDefault="003C4B7A" w:rsidP="00EB3FE0">
            <w:pPr>
              <w:jc w:val="left"/>
              <w:rPr>
                <w:rFonts w:ascii="Courier New" w:hAnsi="Courier New" w:cs="Courier New"/>
                <w:b/>
                <w:sz w:val="20"/>
                <w:szCs w:val="20"/>
              </w:rPr>
            </w:pPr>
            <w:r>
              <w:rPr>
                <w:rFonts w:ascii="Courier New" w:hAnsi="Courier New" w:cs="Courier New"/>
                <w:b/>
                <w:sz w:val="20"/>
                <w:szCs w:val="20"/>
              </w:rPr>
              <w:t>Payload:</w:t>
            </w:r>
          </w:p>
          <w:p w14:paraId="4C684AF2"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5810128F" w14:textId="6C9741B2"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7BA4E052"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7F3EAAF6"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2231A544"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59DEBF5"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7671F011"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0C13A2C2"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8579336" w14:textId="77777777" w:rsidR="00944144" w:rsidRDefault="00944144"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02B77B4D" w14:textId="77777777"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
          <w:p w14:paraId="5401F60A" w14:textId="77777777" w:rsidR="00944144" w:rsidRPr="00346B20" w:rsidRDefault="00944144" w:rsidP="00EB3FE0">
            <w:pPr>
              <w:jc w:val="left"/>
              <w:rPr>
                <w:i/>
              </w:rPr>
            </w:pPr>
            <w:r w:rsidRPr="00D66A92">
              <w:rPr>
                <w:rFonts w:ascii="Courier New" w:hAnsi="Courier New" w:cs="Courier New"/>
                <w:sz w:val="20"/>
                <w:szCs w:val="20"/>
              </w:rPr>
              <w:t>}</w:t>
            </w:r>
          </w:p>
        </w:tc>
      </w:tr>
    </w:tbl>
    <w:p w14:paraId="37071736" w14:textId="77777777" w:rsidR="00944144" w:rsidRDefault="00944144" w:rsidP="00E8589F">
      <w:pPr>
        <w:outlineLvl w:val="0"/>
        <w:rPr>
          <w:lang w:val="en-US"/>
        </w:rPr>
      </w:pPr>
    </w:p>
    <w:p w14:paraId="48B76A5A" w14:textId="77777777" w:rsidR="00E8589F" w:rsidRDefault="00E8589F" w:rsidP="00F6387C">
      <w:pPr>
        <w:outlineLvl w:val="0"/>
        <w:rPr>
          <w:lang w:val="en-US"/>
        </w:rPr>
      </w:pPr>
    </w:p>
    <w:p w14:paraId="555A22D8" w14:textId="5849724F" w:rsidR="00E8589F" w:rsidRDefault="00E8589F" w:rsidP="00E8589F">
      <w:pPr>
        <w:outlineLvl w:val="0"/>
        <w:rPr>
          <w:b/>
          <w:lang w:val="en-US"/>
        </w:rPr>
      </w:pPr>
      <w:r>
        <w:rPr>
          <w:b/>
          <w:lang w:val="en-US"/>
        </w:rPr>
        <w:t>7.6.3.9.3</w:t>
      </w:r>
      <w:r>
        <w:rPr>
          <w:b/>
          <w:lang w:val="en-US"/>
        </w:rPr>
        <w:tab/>
        <w:t>Use with NOTIFY</w:t>
      </w:r>
    </w:p>
    <w:p w14:paraId="7FEF773E" w14:textId="1EBAE448" w:rsidR="00E8589F" w:rsidRDefault="002D4B0A" w:rsidP="00E8589F">
      <w:pPr>
        <w:outlineLvl w:val="0"/>
        <w:rPr>
          <w:lang w:val="en-US"/>
        </w:rPr>
      </w:pPr>
      <w:r>
        <w:rPr>
          <w:lang w:val="en-US"/>
        </w:rPr>
        <w:t>NOTIFY may be</w:t>
      </w:r>
      <w:r w:rsidR="009D7412">
        <w:rPr>
          <w:lang w:val="en-US"/>
        </w:rPr>
        <w:t xml:space="preserve"> used with the Create Interface. Notifications sent to observers shall only be sent as a result of successful </w:t>
      </w:r>
      <w:r w:rsidR="0091123B">
        <w:rPr>
          <w:lang w:val="en-US"/>
        </w:rPr>
        <w:t>CREATE</w:t>
      </w:r>
      <w:r w:rsidR="009D7412">
        <w:rPr>
          <w:lang w:val="en-US"/>
        </w:rPr>
        <w:t xml:space="preserve"> operations. Notifications on the Create Interface shall contain the </w:t>
      </w:r>
      <w:r w:rsidR="008006C9">
        <w:rPr>
          <w:lang w:val="en-US"/>
        </w:rPr>
        <w:t>required</w:t>
      </w:r>
      <w:r w:rsidR="009D7412">
        <w:rPr>
          <w:lang w:val="en-US"/>
        </w:rPr>
        <w:t xml:space="preserve"> </w:t>
      </w:r>
      <w:r w:rsidR="008006C9">
        <w:rPr>
          <w:lang w:val="en-US"/>
        </w:rPr>
        <w:t>R</w:t>
      </w:r>
      <w:r w:rsidR="009D7412">
        <w:rPr>
          <w:lang w:val="en-US"/>
        </w:rPr>
        <w:t xml:space="preserve">esponse </w:t>
      </w:r>
      <w:r w:rsidR="008006C9">
        <w:rPr>
          <w:lang w:val="en-US"/>
        </w:rPr>
        <w:t xml:space="preserve">Representation </w:t>
      </w:r>
      <w:r w:rsidR="009D7412">
        <w:rPr>
          <w:lang w:val="en-US"/>
        </w:rPr>
        <w:t>payload</w:t>
      </w:r>
      <w:r w:rsidR="008006C9">
        <w:rPr>
          <w:lang w:val="en-US"/>
        </w:rPr>
        <w:t xml:space="preserve"> for the CREATE operation, as illustrated</w:t>
      </w:r>
      <w:r w:rsidR="009D7412">
        <w:rPr>
          <w:lang w:val="en-US"/>
        </w:rPr>
        <w:t xml:space="preserve"> in the example above.</w:t>
      </w:r>
      <w:r w:rsidR="00D86724">
        <w:rPr>
          <w:lang w:val="en-US"/>
        </w:rPr>
        <w:t xml:space="preserve"> </w:t>
      </w:r>
      <w:bookmarkStart w:id="15" w:name="_GoBack"/>
      <w:bookmarkEnd w:id="15"/>
      <w:r w:rsidR="00F55442">
        <w:rPr>
          <w:lang w:val="en-US"/>
        </w:rPr>
        <w:t xml:space="preserve">A successful NOTIFY shall return a status code indicating general success (e.g. </w:t>
      </w:r>
      <w:r w:rsidR="008739F2">
        <w:rPr>
          <w:lang w:val="en-US"/>
        </w:rPr>
        <w:t xml:space="preserve">HTTP </w:t>
      </w:r>
      <w:r w:rsidR="00F55442">
        <w:rPr>
          <w:lang w:val="en-US"/>
        </w:rPr>
        <w:t>200)</w:t>
      </w:r>
      <w:r w:rsidR="00C50CA4">
        <w:rPr>
          <w:lang w:val="en-US"/>
        </w:rPr>
        <w:t xml:space="preserve"> or </w:t>
      </w:r>
      <w:r w:rsidR="008739F2">
        <w:rPr>
          <w:lang w:val="en-US"/>
        </w:rPr>
        <w:t xml:space="preserve">a status code indicating successful creation (e.g. </w:t>
      </w:r>
      <w:proofErr w:type="spellStart"/>
      <w:r w:rsidR="008739F2">
        <w:rPr>
          <w:lang w:val="en-US"/>
        </w:rPr>
        <w:t>CoAP</w:t>
      </w:r>
      <w:proofErr w:type="spellEnd"/>
      <w:r w:rsidR="008739F2">
        <w:rPr>
          <w:lang w:val="en-US"/>
        </w:rPr>
        <w:t xml:space="preserve"> 2.01)</w:t>
      </w:r>
      <w:r w:rsidR="00F55442">
        <w:rPr>
          <w:lang w:val="en-US"/>
        </w:rPr>
        <w:t>.</w:t>
      </w:r>
    </w:p>
    <w:p w14:paraId="21FFFEA2" w14:textId="77777777" w:rsidR="004906DA" w:rsidRDefault="004906DA" w:rsidP="005413D8">
      <w:pPr>
        <w:outlineLvl w:val="0"/>
        <w:rPr>
          <w:lang w:val="en-US"/>
        </w:rPr>
      </w:pPr>
    </w:p>
    <w:p w14:paraId="51733CA0" w14:textId="527E530C" w:rsidR="005B79D0" w:rsidRDefault="005B79D0" w:rsidP="005B79D0">
      <w:pPr>
        <w:jc w:val="center"/>
        <w:outlineLvl w:val="0"/>
        <w:rPr>
          <w:b/>
          <w:lang w:val="en-US"/>
        </w:rPr>
      </w:pPr>
      <w:r w:rsidRPr="00171CFC">
        <w:rPr>
          <w:b/>
          <w:lang w:val="en-US"/>
        </w:rPr>
        <w:t xml:space="preserve">Example </w:t>
      </w:r>
      <w:r>
        <w:rPr>
          <w:b/>
          <w:lang w:val="en-US"/>
        </w:rPr>
        <w:t xml:space="preserve">NOTIFY </w:t>
      </w:r>
      <w:r w:rsidR="00E56704">
        <w:rPr>
          <w:b/>
          <w:lang w:val="en-US"/>
        </w:rPr>
        <w:t>on Create Interface</w:t>
      </w:r>
    </w:p>
    <w:p w14:paraId="025E94A4" w14:textId="77777777" w:rsidR="00484B4E" w:rsidRPr="00171CFC" w:rsidRDefault="00484B4E" w:rsidP="005B79D0">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81"/>
      </w:tblGrid>
      <w:tr w:rsidR="005B79D0" w14:paraId="4D899916" w14:textId="77777777" w:rsidTr="00EB3FE0">
        <w:trPr>
          <w:cantSplit/>
          <w:trHeight w:val="405"/>
        </w:trPr>
        <w:tc>
          <w:tcPr>
            <w:tcW w:w="5681" w:type="dxa"/>
            <w:shd w:val="clear" w:color="auto" w:fill="F2F2F2" w:themeFill="background1" w:themeFillShade="F2"/>
          </w:tcPr>
          <w:p w14:paraId="07C7DD18" w14:textId="5A3DF82F" w:rsidR="005B79D0" w:rsidRDefault="005B79D0" w:rsidP="00EB3FE0">
            <w:pPr>
              <w:jc w:val="left"/>
              <w:rPr>
                <w:rFonts w:ascii="Courier New" w:hAnsi="Courier New" w:cs="Courier New"/>
                <w:sz w:val="20"/>
                <w:szCs w:val="20"/>
              </w:rPr>
            </w:pPr>
            <w:r w:rsidRPr="00944144">
              <w:rPr>
                <w:rFonts w:ascii="Courier New" w:hAnsi="Courier New" w:cs="Courier New"/>
                <w:b/>
                <w:sz w:val="20"/>
                <w:szCs w:val="20"/>
              </w:rPr>
              <w:t>Response:</w:t>
            </w:r>
            <w:r w:rsidR="00635A38">
              <w:rPr>
                <w:rFonts w:ascii="Courier New" w:hAnsi="Courier New" w:cs="Courier New"/>
                <w:b/>
                <w:sz w:val="20"/>
                <w:szCs w:val="20"/>
              </w:rPr>
              <w:t xml:space="preserve"> </w:t>
            </w:r>
            <w:r w:rsidR="00EC7B56">
              <w:rPr>
                <w:rFonts w:ascii="Courier New" w:hAnsi="Courier New" w:cs="Courier New"/>
                <w:sz w:val="20"/>
                <w:szCs w:val="20"/>
              </w:rPr>
              <w:t>2.01 Created</w:t>
            </w:r>
          </w:p>
          <w:p w14:paraId="16670575" w14:textId="555B0A23" w:rsidR="00EC7B56" w:rsidRPr="00EC7B56" w:rsidRDefault="00EC7B56" w:rsidP="00EB3FE0">
            <w:pPr>
              <w:jc w:val="left"/>
              <w:rPr>
                <w:rFonts w:ascii="Courier New" w:hAnsi="Courier New" w:cs="Courier New"/>
                <w:b/>
                <w:sz w:val="20"/>
                <w:szCs w:val="20"/>
              </w:rPr>
            </w:pPr>
            <w:r w:rsidRPr="00EC7B56">
              <w:rPr>
                <w:rFonts w:ascii="Courier New" w:hAnsi="Courier New" w:cs="Courier New"/>
                <w:b/>
                <w:sz w:val="20"/>
                <w:szCs w:val="20"/>
              </w:rPr>
              <w:t>Payload:</w:t>
            </w:r>
          </w:p>
          <w:p w14:paraId="19799798"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w:t>
            </w:r>
          </w:p>
          <w:p w14:paraId="68B96CB2" w14:textId="1A0D6D78" w:rsidR="005B79D0" w:rsidRPr="00D66A92" w:rsidRDefault="005B79D0"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r w:rsidR="00C4467A">
              <w:rPr>
                <w:rFonts w:ascii="Courier New" w:hAnsi="Courier New" w:cs="Courier New"/>
                <w:sz w:val="20"/>
                <w:szCs w:val="20"/>
              </w:rPr>
              <w:t>3755f3ac</w:t>
            </w:r>
            <w:r>
              <w:rPr>
                <w:rFonts w:ascii="Courier New" w:hAnsi="Courier New" w:cs="Courier New"/>
                <w:sz w:val="20"/>
                <w:szCs w:val="20"/>
              </w:rPr>
              <w:t>"</w:t>
            </w:r>
          </w:p>
          <w:p w14:paraId="2C8BD7A2"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0BDC3C12"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1AF92654"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340294C"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2F7D3F13"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2E9760B"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01628267" w14:textId="77777777" w:rsidR="005B79D0" w:rsidRDefault="005B79D0"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B316D61" w14:textId="77777777" w:rsidR="005B79D0" w:rsidRPr="00D66A92" w:rsidRDefault="005B79D0" w:rsidP="00EB3FE0">
            <w:pPr>
              <w:jc w:val="left"/>
              <w:rPr>
                <w:rFonts w:ascii="Courier New" w:hAnsi="Courier New" w:cs="Courier New"/>
                <w:sz w:val="20"/>
                <w:szCs w:val="20"/>
              </w:rPr>
            </w:pPr>
            <w:r>
              <w:rPr>
                <w:rFonts w:ascii="Courier New" w:hAnsi="Courier New" w:cs="Courier New"/>
                <w:sz w:val="20"/>
                <w:szCs w:val="20"/>
              </w:rPr>
              <w:t xml:space="preserve">  }</w:t>
            </w:r>
          </w:p>
          <w:p w14:paraId="723DF269" w14:textId="77777777" w:rsidR="005B79D0" w:rsidRPr="00346B20" w:rsidRDefault="005B79D0" w:rsidP="00EB3FE0">
            <w:pPr>
              <w:jc w:val="left"/>
              <w:rPr>
                <w:i/>
              </w:rPr>
            </w:pPr>
            <w:r w:rsidRPr="00D66A92">
              <w:rPr>
                <w:rFonts w:ascii="Courier New" w:hAnsi="Courier New" w:cs="Courier New"/>
                <w:sz w:val="20"/>
                <w:szCs w:val="20"/>
              </w:rPr>
              <w:t>}</w:t>
            </w:r>
          </w:p>
        </w:tc>
      </w:tr>
    </w:tbl>
    <w:p w14:paraId="5E933C0A" w14:textId="77777777" w:rsidR="005B79D0" w:rsidRDefault="005B79D0" w:rsidP="005413D8">
      <w:pPr>
        <w:outlineLvl w:val="0"/>
        <w:rPr>
          <w:lang w:val="en-US"/>
        </w:rPr>
      </w:pPr>
    </w:p>
    <w:p w14:paraId="14B32ED9" w14:textId="77777777" w:rsidR="00E8589F" w:rsidRPr="006A34A9" w:rsidRDefault="00E8589F" w:rsidP="005413D8">
      <w:pPr>
        <w:outlineLvl w:val="0"/>
        <w:rPr>
          <w:b/>
          <w:lang w:val="en-US"/>
        </w:rPr>
      </w:pPr>
    </w:p>
    <w:p w14:paraId="23BF3BFD" w14:textId="661ED644" w:rsidR="005413D8" w:rsidRDefault="004906DA" w:rsidP="005413D8">
      <w:pPr>
        <w:outlineLvl w:val="0"/>
        <w:rPr>
          <w:b/>
          <w:lang w:val="en-US"/>
        </w:rPr>
      </w:pPr>
      <w:r>
        <w:rPr>
          <w:b/>
          <w:lang w:val="en-US"/>
        </w:rPr>
        <w:t>7.6.3.10</w:t>
      </w:r>
      <w:r w:rsidR="005413D8">
        <w:rPr>
          <w:b/>
          <w:lang w:val="en-US"/>
        </w:rPr>
        <w:tab/>
      </w:r>
      <w:r>
        <w:rPr>
          <w:b/>
          <w:lang w:val="en-US"/>
        </w:rPr>
        <w:t>D</w:t>
      </w:r>
      <w:r w:rsidR="00E90D73">
        <w:rPr>
          <w:b/>
          <w:lang w:val="en-US"/>
        </w:rPr>
        <w:t>elete</w:t>
      </w:r>
      <w:r>
        <w:rPr>
          <w:b/>
          <w:lang w:val="en-US"/>
        </w:rPr>
        <w:t xml:space="preserve"> Interface</w:t>
      </w:r>
    </w:p>
    <w:p w14:paraId="5EE52E5C" w14:textId="5D4592CB" w:rsidR="00C3793D" w:rsidRDefault="00E8589F" w:rsidP="00E8589F">
      <w:pPr>
        <w:outlineLvl w:val="0"/>
        <w:rPr>
          <w:b/>
          <w:lang w:val="en-US"/>
        </w:rPr>
      </w:pPr>
      <w:r>
        <w:rPr>
          <w:b/>
          <w:lang w:val="en-US"/>
        </w:rPr>
        <w:t>7.6.3.10.1</w:t>
      </w:r>
      <w:r>
        <w:rPr>
          <w:b/>
          <w:lang w:val="en-US"/>
        </w:rPr>
        <w:tab/>
      </w:r>
      <w:r w:rsidRPr="006A34A9">
        <w:rPr>
          <w:b/>
          <w:lang w:val="en-US"/>
        </w:rPr>
        <w:t>Overview</w:t>
      </w:r>
    </w:p>
    <w:p w14:paraId="398FEFF4" w14:textId="511D60D1" w:rsidR="00E8589F" w:rsidRDefault="00C3793D" w:rsidP="00E8589F">
      <w:pPr>
        <w:outlineLvl w:val="0"/>
        <w:rPr>
          <w:lang w:val="en-US"/>
        </w:rPr>
      </w:pPr>
      <w:r>
        <w:rPr>
          <w:lang w:val="en-US"/>
        </w:rPr>
        <w:t xml:space="preserve">The Delete Interface is used to delete resources from the server. </w:t>
      </w:r>
    </w:p>
    <w:p w14:paraId="6EE8B07E" w14:textId="77777777" w:rsidR="00C3793D" w:rsidRDefault="00C3793D" w:rsidP="00E8589F">
      <w:pPr>
        <w:outlineLvl w:val="0"/>
        <w:rPr>
          <w:lang w:val="en-US"/>
        </w:rPr>
      </w:pPr>
    </w:p>
    <w:p w14:paraId="1EA10F6E" w14:textId="328E4409" w:rsidR="00B72CFE" w:rsidRDefault="00C3793D" w:rsidP="00C3793D">
      <w:pPr>
        <w:outlineLvl w:val="0"/>
        <w:rPr>
          <w:lang w:val="en-US"/>
        </w:rPr>
      </w:pPr>
      <w:r>
        <w:rPr>
          <w:lang w:val="en-US"/>
        </w:rPr>
        <w:t>The identifier "</w:t>
      </w:r>
      <w:proofErr w:type="spellStart"/>
      <w:r>
        <w:rPr>
          <w:lang w:val="en-US"/>
        </w:rPr>
        <w:t>oic.</w:t>
      </w:r>
      <w:proofErr w:type="gramStart"/>
      <w:r>
        <w:rPr>
          <w:lang w:val="en-US"/>
        </w:rPr>
        <w:t>if.delete</w:t>
      </w:r>
      <w:proofErr w:type="spellEnd"/>
      <w:proofErr w:type="gramEnd"/>
      <w:r>
        <w:rPr>
          <w:lang w:val="en-US"/>
        </w:rPr>
        <w:t>" is used in the "if" property of a resource or link to indicate that the resource supports the Delete Interface.</w:t>
      </w:r>
    </w:p>
    <w:p w14:paraId="691F083D" w14:textId="77777777" w:rsidR="00C3793D" w:rsidRDefault="00C3793D" w:rsidP="00E8589F">
      <w:pPr>
        <w:outlineLvl w:val="0"/>
        <w:rPr>
          <w:lang w:val="en-US"/>
        </w:rPr>
      </w:pPr>
    </w:p>
    <w:p w14:paraId="61F532EA" w14:textId="2DE8F12D" w:rsidR="00E8589F" w:rsidRDefault="00E8589F" w:rsidP="00E8589F">
      <w:pPr>
        <w:outlineLvl w:val="0"/>
        <w:rPr>
          <w:b/>
          <w:lang w:val="en-US"/>
        </w:rPr>
      </w:pPr>
      <w:r>
        <w:rPr>
          <w:b/>
          <w:lang w:val="en-US"/>
        </w:rPr>
        <w:t>7.6.3.10.2</w:t>
      </w:r>
      <w:r>
        <w:rPr>
          <w:b/>
          <w:lang w:val="en-US"/>
        </w:rPr>
        <w:tab/>
        <w:t>Use with DELETE</w:t>
      </w:r>
    </w:p>
    <w:p w14:paraId="16AF1B98" w14:textId="10A5AAB0" w:rsidR="00E8589F" w:rsidRDefault="00F07FFD" w:rsidP="00E8589F">
      <w:pPr>
        <w:outlineLvl w:val="0"/>
        <w:rPr>
          <w:lang w:val="en-US"/>
        </w:rPr>
      </w:pPr>
      <w:r>
        <w:rPr>
          <w:lang w:val="en-US"/>
        </w:rPr>
        <w:lastRenderedPageBreak/>
        <w:t xml:space="preserve">DELETE is performed using the URI of the resource to be deleted. Upon successful processing of a DELETE operation, the server shall return a response status code indicating general success (e.g. 200 for HTTP) or specific deleted status if supported (e.g. 2.02 for </w:t>
      </w:r>
      <w:proofErr w:type="spellStart"/>
      <w:r>
        <w:rPr>
          <w:lang w:val="en-US"/>
        </w:rPr>
        <w:t>CoAP</w:t>
      </w:r>
      <w:proofErr w:type="spellEnd"/>
      <w:r>
        <w:rPr>
          <w:lang w:val="en-US"/>
        </w:rPr>
        <w:t>).</w:t>
      </w:r>
    </w:p>
    <w:p w14:paraId="3E91D065" w14:textId="77777777" w:rsidR="00F07FFD" w:rsidRDefault="00F07FFD" w:rsidP="00E8589F">
      <w:pPr>
        <w:outlineLvl w:val="0"/>
        <w:rPr>
          <w:lang w:val="en-US"/>
        </w:rPr>
      </w:pPr>
    </w:p>
    <w:p w14:paraId="7AF47DD7" w14:textId="5F940221" w:rsidR="00F07FFD" w:rsidRDefault="00F07FFD" w:rsidP="00E8589F">
      <w:pPr>
        <w:outlineLvl w:val="0"/>
        <w:rPr>
          <w:lang w:val="en-US"/>
        </w:rPr>
      </w:pPr>
      <w:r>
        <w:rPr>
          <w:lang w:val="en-US"/>
        </w:rPr>
        <w:t>A successfully completed DELETE operation shall result in the resource pointed to by the URI being removed, an all child resources being removed.</w:t>
      </w:r>
      <w:r w:rsidR="009B7B52">
        <w:rPr>
          <w:lang w:val="en-US"/>
        </w:rPr>
        <w:t xml:space="preserve"> Successful removal shall result in a status code of "Resource Not Found" (e.g. 404) if any reference is attempted to a removed resource URI.</w:t>
      </w:r>
    </w:p>
    <w:p w14:paraId="250B3583" w14:textId="77777777" w:rsidR="0057483E" w:rsidRDefault="0057483E" w:rsidP="00E8589F">
      <w:pPr>
        <w:outlineLvl w:val="0"/>
        <w:rPr>
          <w:lang w:val="en-US"/>
        </w:rPr>
      </w:pPr>
    </w:p>
    <w:p w14:paraId="3A109B9C" w14:textId="015DEAE3" w:rsidR="0057483E" w:rsidRDefault="0057483E" w:rsidP="00E8589F">
      <w:pPr>
        <w:outlineLvl w:val="0"/>
        <w:rPr>
          <w:lang w:val="en-US"/>
        </w:rPr>
      </w:pPr>
      <w:r>
        <w:rPr>
          <w:lang w:val="en-US"/>
        </w:rPr>
        <w:t>A successful DELETE operation shall result in all links in the parent collection resource pointing to the deleted resource being removed.</w:t>
      </w:r>
    </w:p>
    <w:p w14:paraId="6B5EF176" w14:textId="77777777" w:rsidR="00EC7B56" w:rsidRDefault="00EC7B56" w:rsidP="00E8589F">
      <w:pPr>
        <w:outlineLvl w:val="0"/>
        <w:rPr>
          <w:lang w:val="en-US"/>
        </w:rPr>
      </w:pPr>
    </w:p>
    <w:p w14:paraId="34623195" w14:textId="5C2920C7" w:rsidR="00EC7B56" w:rsidRDefault="00EC7B56" w:rsidP="00E8589F">
      <w:pPr>
        <w:outlineLvl w:val="0"/>
        <w:rPr>
          <w:lang w:val="en-US"/>
        </w:rPr>
      </w:pPr>
      <w:r>
        <w:rPr>
          <w:lang w:val="en-US"/>
        </w:rPr>
        <w:t xml:space="preserve">A </w:t>
      </w:r>
      <w:r w:rsidR="00394089">
        <w:rPr>
          <w:lang w:val="en-US"/>
        </w:rPr>
        <w:t>successful DELETE operation shall return a response payload which includes the address of the deleted resource, relative to its parent resource.</w:t>
      </w:r>
    </w:p>
    <w:p w14:paraId="56C24EDD" w14:textId="77777777" w:rsidR="00E8589F" w:rsidRDefault="00E8589F" w:rsidP="00E8589F">
      <w:pPr>
        <w:outlineLvl w:val="0"/>
        <w:rPr>
          <w:lang w:val="en-US"/>
        </w:rPr>
      </w:pPr>
    </w:p>
    <w:p w14:paraId="403130B9" w14:textId="7B234030" w:rsidR="00157493" w:rsidRDefault="00157493" w:rsidP="00157493">
      <w:pPr>
        <w:jc w:val="center"/>
        <w:outlineLvl w:val="0"/>
        <w:rPr>
          <w:b/>
          <w:lang w:val="en-US"/>
        </w:rPr>
      </w:pPr>
      <w:r w:rsidRPr="00171CFC">
        <w:rPr>
          <w:b/>
          <w:lang w:val="en-US"/>
        </w:rPr>
        <w:t xml:space="preserve">Example </w:t>
      </w:r>
      <w:r w:rsidR="00394089">
        <w:rPr>
          <w:b/>
          <w:lang w:val="en-US"/>
        </w:rPr>
        <w:t>DELETE</w:t>
      </w:r>
      <w:r>
        <w:rPr>
          <w:b/>
          <w:lang w:val="en-US"/>
        </w:rPr>
        <w:t xml:space="preserve"> </w:t>
      </w:r>
      <w:r w:rsidR="00394089">
        <w:rPr>
          <w:b/>
          <w:lang w:val="en-US"/>
        </w:rPr>
        <w:t>and response payload</w:t>
      </w:r>
      <w:r>
        <w:rPr>
          <w:b/>
          <w:lang w:val="en-US"/>
        </w:rPr>
        <w:t xml:space="preserve"> </w:t>
      </w:r>
    </w:p>
    <w:p w14:paraId="3A26F58F" w14:textId="77777777" w:rsidR="00157493" w:rsidRPr="00171CFC" w:rsidRDefault="00157493" w:rsidP="00157493">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16"/>
      </w:tblGrid>
      <w:tr w:rsidR="00157493" w14:paraId="7393C1CE" w14:textId="77777777" w:rsidTr="00157493">
        <w:trPr>
          <w:cantSplit/>
          <w:trHeight w:val="408"/>
        </w:trPr>
        <w:tc>
          <w:tcPr>
            <w:tcW w:w="6216" w:type="dxa"/>
            <w:shd w:val="clear" w:color="auto" w:fill="F2F2F2" w:themeFill="background1" w:themeFillShade="F2"/>
          </w:tcPr>
          <w:p w14:paraId="03A74C50" w14:textId="4E81356F" w:rsidR="00157493" w:rsidRDefault="00157493" w:rsidP="00EB3FE0">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DELETE</w:t>
            </w:r>
          </w:p>
          <w:p w14:paraId="442758FA" w14:textId="6722DD08" w:rsidR="00157493" w:rsidRDefault="00157493"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/scenes/scene1/3755f3</w:t>
            </w:r>
            <w:proofErr w:type="gramStart"/>
            <w:r>
              <w:rPr>
                <w:rFonts w:ascii="Courier New" w:hAnsi="Courier New" w:cs="Courier New"/>
                <w:sz w:val="20"/>
                <w:szCs w:val="20"/>
              </w:rPr>
              <w:t>ac?if</w:t>
            </w:r>
            <w:proofErr w:type="gramEnd"/>
            <w:r>
              <w:rPr>
                <w:rFonts w:ascii="Courier New" w:hAnsi="Courier New" w:cs="Courier New"/>
                <w:sz w:val="20"/>
                <w:szCs w:val="20"/>
              </w:rPr>
              <w:t>=</w:t>
            </w:r>
            <w:proofErr w:type="spellStart"/>
            <w:r>
              <w:rPr>
                <w:rFonts w:ascii="Courier New" w:hAnsi="Courier New" w:cs="Courier New"/>
                <w:sz w:val="20"/>
                <w:szCs w:val="20"/>
              </w:rPr>
              <w:t>oic.if.delete</w:t>
            </w:r>
            <w:proofErr w:type="spellEnd"/>
          </w:p>
          <w:p w14:paraId="348D4656" w14:textId="77777777" w:rsidR="00157493" w:rsidRPr="00944144" w:rsidRDefault="00157493"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21A46476" w14:textId="159A6D3E" w:rsidR="00157493" w:rsidRDefault="00157493" w:rsidP="00EB3FE0">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2.02</w:t>
            </w:r>
            <w:r>
              <w:rPr>
                <w:rFonts w:ascii="Courier New" w:hAnsi="Courier New" w:cs="Courier New"/>
                <w:b/>
                <w:sz w:val="20"/>
                <w:szCs w:val="20"/>
              </w:rPr>
              <w:t xml:space="preserve"> </w:t>
            </w:r>
            <w:r>
              <w:rPr>
                <w:rFonts w:ascii="Courier New" w:hAnsi="Courier New" w:cs="Courier New"/>
                <w:sz w:val="20"/>
                <w:szCs w:val="20"/>
              </w:rPr>
              <w:t>Deleted</w:t>
            </w:r>
          </w:p>
          <w:p w14:paraId="3AAEBC0A" w14:textId="77777777" w:rsidR="00157493" w:rsidRPr="00944144" w:rsidRDefault="00157493" w:rsidP="00EB3FE0">
            <w:pPr>
              <w:jc w:val="left"/>
              <w:rPr>
                <w:rFonts w:ascii="Courier New" w:hAnsi="Courier New" w:cs="Courier New"/>
                <w:b/>
                <w:sz w:val="20"/>
                <w:szCs w:val="20"/>
              </w:rPr>
            </w:pPr>
            <w:r>
              <w:rPr>
                <w:rFonts w:ascii="Courier New" w:hAnsi="Courier New" w:cs="Courier New"/>
                <w:b/>
                <w:sz w:val="20"/>
                <w:szCs w:val="20"/>
              </w:rPr>
              <w:t>Payload:</w:t>
            </w:r>
          </w:p>
          <w:p w14:paraId="5C7095CF" w14:textId="77777777" w:rsidR="00157493" w:rsidRDefault="00157493" w:rsidP="00EB3FE0">
            <w:pPr>
              <w:jc w:val="left"/>
              <w:rPr>
                <w:rFonts w:ascii="Courier New" w:hAnsi="Courier New" w:cs="Courier New"/>
                <w:sz w:val="20"/>
                <w:szCs w:val="20"/>
              </w:rPr>
            </w:pPr>
            <w:r w:rsidRPr="00D66A92">
              <w:rPr>
                <w:rFonts w:ascii="Courier New" w:hAnsi="Courier New" w:cs="Courier New"/>
                <w:sz w:val="20"/>
                <w:szCs w:val="20"/>
              </w:rPr>
              <w:t>{</w:t>
            </w:r>
          </w:p>
          <w:p w14:paraId="66301FA8" w14:textId="77777777" w:rsidR="00157493" w:rsidRPr="00D66A92" w:rsidRDefault="00157493"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64B7A076" w14:textId="77777777" w:rsidR="00157493" w:rsidRPr="00346B20" w:rsidRDefault="00157493" w:rsidP="00EB3FE0">
            <w:pPr>
              <w:jc w:val="left"/>
              <w:rPr>
                <w:i/>
              </w:rPr>
            </w:pPr>
            <w:r w:rsidRPr="00D66A92">
              <w:rPr>
                <w:rFonts w:ascii="Courier New" w:hAnsi="Courier New" w:cs="Courier New"/>
                <w:sz w:val="20"/>
                <w:szCs w:val="20"/>
              </w:rPr>
              <w:t>}</w:t>
            </w:r>
          </w:p>
        </w:tc>
      </w:tr>
    </w:tbl>
    <w:p w14:paraId="1E26AD05" w14:textId="77777777" w:rsidR="00157493" w:rsidRDefault="00157493" w:rsidP="00E8589F">
      <w:pPr>
        <w:outlineLvl w:val="0"/>
        <w:rPr>
          <w:lang w:val="en-US"/>
        </w:rPr>
      </w:pPr>
    </w:p>
    <w:p w14:paraId="4CC86E02" w14:textId="68340B56" w:rsidR="00157493" w:rsidRDefault="0057483E" w:rsidP="00E8589F">
      <w:pPr>
        <w:outlineLvl w:val="0"/>
        <w:rPr>
          <w:lang w:val="en-US"/>
        </w:rPr>
      </w:pPr>
      <w:r>
        <w:rPr>
          <w:lang w:val="en-US"/>
        </w:rPr>
        <w:t>If a DELETE attempt is unsuccessful, the resource state shall be unchanged.</w:t>
      </w:r>
    </w:p>
    <w:p w14:paraId="0B08B5D3" w14:textId="77777777" w:rsidR="0057483E" w:rsidRDefault="0057483E" w:rsidP="00E8589F">
      <w:pPr>
        <w:outlineLvl w:val="0"/>
        <w:rPr>
          <w:lang w:val="en-US"/>
        </w:rPr>
      </w:pPr>
    </w:p>
    <w:p w14:paraId="2FA3C39D" w14:textId="77777777" w:rsidR="0057483E" w:rsidRDefault="0057483E" w:rsidP="00E8589F">
      <w:pPr>
        <w:outlineLvl w:val="0"/>
        <w:rPr>
          <w:lang w:val="en-US"/>
        </w:rPr>
      </w:pPr>
    </w:p>
    <w:p w14:paraId="77585A69" w14:textId="2CEB0740" w:rsidR="00E8589F" w:rsidRDefault="00E8589F" w:rsidP="00E8589F">
      <w:pPr>
        <w:outlineLvl w:val="0"/>
        <w:rPr>
          <w:b/>
          <w:lang w:val="en-US"/>
        </w:rPr>
      </w:pPr>
      <w:r>
        <w:rPr>
          <w:b/>
          <w:lang w:val="en-US"/>
        </w:rPr>
        <w:t>7.6.3.10.3</w:t>
      </w:r>
      <w:r>
        <w:rPr>
          <w:b/>
          <w:lang w:val="en-US"/>
        </w:rPr>
        <w:tab/>
        <w:t>Use with NOTIFY</w:t>
      </w:r>
    </w:p>
    <w:p w14:paraId="13915E17" w14:textId="4AD6947C" w:rsidR="00E8589F" w:rsidRDefault="00A15CE4" w:rsidP="00E8589F">
      <w:pPr>
        <w:outlineLvl w:val="0"/>
        <w:rPr>
          <w:lang w:val="en-US"/>
        </w:rPr>
      </w:pPr>
      <w:r>
        <w:rPr>
          <w:lang w:val="en-US"/>
        </w:rPr>
        <w:t xml:space="preserve">A client may use NOTIFY with the </w:t>
      </w:r>
      <w:r w:rsidR="0057483E">
        <w:rPr>
          <w:lang w:val="en-US"/>
        </w:rPr>
        <w:t>Delete</w:t>
      </w:r>
      <w:r>
        <w:rPr>
          <w:lang w:val="en-US"/>
        </w:rPr>
        <w:t xml:space="preserve"> Interface</w:t>
      </w:r>
      <w:r w:rsidR="0057483E">
        <w:rPr>
          <w:lang w:val="en-US"/>
        </w:rPr>
        <w:t>, by performing an Observe operation on the resource to be deleted</w:t>
      </w:r>
      <w:r>
        <w:rPr>
          <w:lang w:val="en-US"/>
        </w:rPr>
        <w:t>.</w:t>
      </w:r>
      <w:r w:rsidR="0057483E">
        <w:rPr>
          <w:lang w:val="en-US"/>
        </w:rPr>
        <w:t xml:space="preserve"> N</w:t>
      </w:r>
      <w:r>
        <w:rPr>
          <w:lang w:val="en-US"/>
        </w:rPr>
        <w:t xml:space="preserve">otifications shall only be transmitted </w:t>
      </w:r>
      <w:r w:rsidR="0057483E">
        <w:rPr>
          <w:lang w:val="en-US"/>
        </w:rPr>
        <w:t>upon</w:t>
      </w:r>
      <w:r>
        <w:rPr>
          <w:lang w:val="en-US"/>
        </w:rPr>
        <w:t xml:space="preserve"> successful DELETE operations. </w:t>
      </w:r>
      <w:r w:rsidR="0057483E">
        <w:rPr>
          <w:lang w:val="en-US"/>
        </w:rPr>
        <w:t>The Notification payload shall contain the address of the deleted resource, relative to its parent resource.</w:t>
      </w:r>
    </w:p>
    <w:p w14:paraId="564C1A44" w14:textId="77777777" w:rsidR="00600B35" w:rsidRDefault="00600B35" w:rsidP="00E8589F">
      <w:pPr>
        <w:outlineLvl w:val="0"/>
        <w:rPr>
          <w:lang w:val="en-US"/>
        </w:rPr>
      </w:pPr>
    </w:p>
    <w:p w14:paraId="37EE2FA4" w14:textId="64EDC41F" w:rsidR="00600B35" w:rsidRDefault="00600B35" w:rsidP="00600B35">
      <w:pPr>
        <w:jc w:val="center"/>
        <w:outlineLvl w:val="0"/>
        <w:rPr>
          <w:b/>
          <w:lang w:val="en-US"/>
        </w:rPr>
      </w:pPr>
      <w:r w:rsidRPr="00171CFC">
        <w:rPr>
          <w:b/>
          <w:lang w:val="en-US"/>
        </w:rPr>
        <w:t xml:space="preserve">Example </w:t>
      </w:r>
      <w:r w:rsidR="00A90D95">
        <w:rPr>
          <w:b/>
          <w:lang w:val="en-US"/>
        </w:rPr>
        <w:t>NOTIFY on Delete Interface</w:t>
      </w:r>
    </w:p>
    <w:p w14:paraId="47A665D1" w14:textId="77777777" w:rsidR="00600B35" w:rsidRPr="00171CFC" w:rsidRDefault="00600B35" w:rsidP="00600B35">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16"/>
      </w:tblGrid>
      <w:tr w:rsidR="00600B35" w14:paraId="3D1D470F" w14:textId="77777777" w:rsidTr="00F11F16">
        <w:trPr>
          <w:cantSplit/>
          <w:trHeight w:val="408"/>
        </w:trPr>
        <w:tc>
          <w:tcPr>
            <w:tcW w:w="6216" w:type="dxa"/>
            <w:shd w:val="clear" w:color="auto" w:fill="F2F2F2" w:themeFill="background1" w:themeFillShade="F2"/>
          </w:tcPr>
          <w:p w14:paraId="36C38B23" w14:textId="77777777" w:rsidR="00600B35" w:rsidRDefault="00600B35"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2.02</w:t>
            </w:r>
            <w:r>
              <w:rPr>
                <w:rFonts w:ascii="Courier New" w:hAnsi="Courier New" w:cs="Courier New"/>
                <w:b/>
                <w:sz w:val="20"/>
                <w:szCs w:val="20"/>
              </w:rPr>
              <w:t xml:space="preserve"> </w:t>
            </w:r>
            <w:r>
              <w:rPr>
                <w:rFonts w:ascii="Courier New" w:hAnsi="Courier New" w:cs="Courier New"/>
                <w:sz w:val="20"/>
                <w:szCs w:val="20"/>
              </w:rPr>
              <w:t>Deleted</w:t>
            </w:r>
          </w:p>
          <w:p w14:paraId="06BD8427" w14:textId="77777777" w:rsidR="00600B35" w:rsidRPr="00944144" w:rsidRDefault="00600B35" w:rsidP="00F11F16">
            <w:pPr>
              <w:jc w:val="left"/>
              <w:rPr>
                <w:rFonts w:ascii="Courier New" w:hAnsi="Courier New" w:cs="Courier New"/>
                <w:b/>
                <w:sz w:val="20"/>
                <w:szCs w:val="20"/>
              </w:rPr>
            </w:pPr>
            <w:r>
              <w:rPr>
                <w:rFonts w:ascii="Courier New" w:hAnsi="Courier New" w:cs="Courier New"/>
                <w:b/>
                <w:sz w:val="20"/>
                <w:szCs w:val="20"/>
              </w:rPr>
              <w:t>Payload:</w:t>
            </w:r>
          </w:p>
          <w:p w14:paraId="2F8375C1" w14:textId="77777777" w:rsidR="00600B35" w:rsidRDefault="00600B35" w:rsidP="00F11F16">
            <w:pPr>
              <w:jc w:val="left"/>
              <w:rPr>
                <w:rFonts w:ascii="Courier New" w:hAnsi="Courier New" w:cs="Courier New"/>
                <w:sz w:val="20"/>
                <w:szCs w:val="20"/>
              </w:rPr>
            </w:pPr>
            <w:r w:rsidRPr="00D66A92">
              <w:rPr>
                <w:rFonts w:ascii="Courier New" w:hAnsi="Courier New" w:cs="Courier New"/>
                <w:sz w:val="20"/>
                <w:szCs w:val="20"/>
              </w:rPr>
              <w:t>{</w:t>
            </w:r>
          </w:p>
          <w:p w14:paraId="61493FAF" w14:textId="77777777" w:rsidR="00600B35" w:rsidRPr="00D66A92" w:rsidRDefault="00600B35" w:rsidP="00F11F16">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521CFCDB" w14:textId="77777777" w:rsidR="00600B35" w:rsidRPr="00346B20" w:rsidRDefault="00600B35" w:rsidP="00F11F16">
            <w:pPr>
              <w:jc w:val="left"/>
              <w:rPr>
                <w:i/>
              </w:rPr>
            </w:pPr>
            <w:r w:rsidRPr="00D66A92">
              <w:rPr>
                <w:rFonts w:ascii="Courier New" w:hAnsi="Courier New" w:cs="Courier New"/>
                <w:sz w:val="20"/>
                <w:szCs w:val="20"/>
              </w:rPr>
              <w:t>}</w:t>
            </w:r>
          </w:p>
        </w:tc>
      </w:tr>
    </w:tbl>
    <w:p w14:paraId="4098908C" w14:textId="77777777" w:rsidR="00600B35" w:rsidRDefault="00600B35" w:rsidP="00E8589F">
      <w:pPr>
        <w:outlineLvl w:val="0"/>
        <w:rPr>
          <w:lang w:val="en-US"/>
        </w:rPr>
      </w:pPr>
    </w:p>
    <w:p w14:paraId="55A87B27" w14:textId="77777777" w:rsidR="00BE79FE" w:rsidRDefault="00BE79FE" w:rsidP="004C1C78">
      <w:pPr>
        <w:rPr>
          <w:lang w:val="en-US"/>
        </w:rPr>
      </w:pPr>
    </w:p>
    <w:p w14:paraId="352928E3" w14:textId="7E521E93" w:rsidR="00A440D1" w:rsidRDefault="00A440D1" w:rsidP="00A440D1">
      <w:pPr>
        <w:outlineLvl w:val="0"/>
        <w:rPr>
          <w:b/>
          <w:lang w:val="en-US"/>
        </w:rPr>
      </w:pPr>
      <w:r>
        <w:rPr>
          <w:b/>
          <w:lang w:val="en-US"/>
        </w:rPr>
        <w:t>7.6.3.1</w:t>
      </w:r>
      <w:r w:rsidR="00A908A4">
        <w:rPr>
          <w:b/>
          <w:lang w:val="en-US"/>
        </w:rPr>
        <w:t>1</w:t>
      </w:r>
      <w:r>
        <w:rPr>
          <w:b/>
          <w:lang w:val="en-US"/>
        </w:rPr>
        <w:tab/>
      </w:r>
      <w:r w:rsidR="006A5DC0">
        <w:rPr>
          <w:b/>
          <w:lang w:val="en-US"/>
        </w:rPr>
        <w:t>L</w:t>
      </w:r>
      <w:r w:rsidR="00E90D73">
        <w:rPr>
          <w:b/>
          <w:lang w:val="en-US"/>
        </w:rPr>
        <w:t>ink Update</w:t>
      </w:r>
      <w:r>
        <w:rPr>
          <w:b/>
          <w:lang w:val="en-US"/>
        </w:rPr>
        <w:t xml:space="preserve"> Interface</w:t>
      </w:r>
    </w:p>
    <w:p w14:paraId="4AD35A38" w14:textId="480A1787" w:rsidR="00E8589F" w:rsidRDefault="00E8589F" w:rsidP="00E8589F">
      <w:pPr>
        <w:outlineLvl w:val="0"/>
        <w:rPr>
          <w:b/>
          <w:lang w:val="en-US"/>
        </w:rPr>
      </w:pPr>
      <w:r>
        <w:rPr>
          <w:b/>
          <w:lang w:val="en-US"/>
        </w:rPr>
        <w:t>7.6.3.11.1</w:t>
      </w:r>
      <w:r>
        <w:rPr>
          <w:b/>
          <w:lang w:val="en-US"/>
        </w:rPr>
        <w:tab/>
      </w:r>
      <w:r w:rsidRPr="006A34A9">
        <w:rPr>
          <w:b/>
          <w:lang w:val="en-US"/>
        </w:rPr>
        <w:t>Overview</w:t>
      </w:r>
    </w:p>
    <w:p w14:paraId="4DAA8701" w14:textId="220A0EBA" w:rsidR="00F94493" w:rsidRDefault="004705E6" w:rsidP="00E8589F">
      <w:pPr>
        <w:outlineLvl w:val="0"/>
        <w:rPr>
          <w:lang w:val="en-US"/>
        </w:rPr>
      </w:pPr>
      <w:r>
        <w:rPr>
          <w:lang w:val="en-US"/>
        </w:rPr>
        <w:t>The Link Update Interface is used to add, modify, or remove links in a collection</w:t>
      </w:r>
      <w:r w:rsidR="00086E4D">
        <w:rPr>
          <w:lang w:val="en-US"/>
        </w:rPr>
        <w:t xml:space="preserve">. </w:t>
      </w:r>
    </w:p>
    <w:p w14:paraId="4CDCCCD3" w14:textId="77777777" w:rsidR="00F94493" w:rsidRDefault="00F94493" w:rsidP="00E8589F">
      <w:pPr>
        <w:outlineLvl w:val="0"/>
        <w:rPr>
          <w:lang w:val="en-US"/>
        </w:rPr>
      </w:pPr>
    </w:p>
    <w:p w14:paraId="11EB74F9" w14:textId="2F085263" w:rsidR="00F94493" w:rsidRDefault="00F94493" w:rsidP="00F94493">
      <w:pPr>
        <w:outlineLvl w:val="0"/>
        <w:rPr>
          <w:lang w:val="en-US"/>
        </w:rPr>
      </w:pPr>
      <w:r>
        <w:rPr>
          <w:lang w:val="en-US"/>
        </w:rPr>
        <w:t>The identifier "</w:t>
      </w:r>
      <w:proofErr w:type="spellStart"/>
      <w:r>
        <w:rPr>
          <w:lang w:val="en-US"/>
        </w:rPr>
        <w:t>oic.</w:t>
      </w:r>
      <w:proofErr w:type="gramStart"/>
      <w:r>
        <w:rPr>
          <w:lang w:val="en-US"/>
        </w:rPr>
        <w:t>if.</w:t>
      </w:r>
      <w:r>
        <w:rPr>
          <w:lang w:val="en-US"/>
        </w:rPr>
        <w:t>linkupdate</w:t>
      </w:r>
      <w:proofErr w:type="spellEnd"/>
      <w:proofErr w:type="gramEnd"/>
      <w:r>
        <w:rPr>
          <w:lang w:val="en-US"/>
        </w:rPr>
        <w:t xml:space="preserve">" is used in the "if" property of a resource or link to indicate that the resource supports the </w:t>
      </w:r>
      <w:r>
        <w:rPr>
          <w:lang w:val="en-US"/>
        </w:rPr>
        <w:t>Link Update</w:t>
      </w:r>
      <w:r>
        <w:rPr>
          <w:lang w:val="en-US"/>
        </w:rPr>
        <w:t xml:space="preserve"> Interface.</w:t>
      </w:r>
    </w:p>
    <w:p w14:paraId="472CF757" w14:textId="77777777" w:rsidR="00F65637" w:rsidRDefault="00F65637" w:rsidP="00F94493">
      <w:pPr>
        <w:outlineLvl w:val="0"/>
        <w:rPr>
          <w:lang w:val="en-US"/>
        </w:rPr>
      </w:pPr>
    </w:p>
    <w:p w14:paraId="2319A770" w14:textId="69A37C0C" w:rsidR="00F65637" w:rsidRDefault="00F65637" w:rsidP="00F94493">
      <w:pPr>
        <w:outlineLvl w:val="0"/>
        <w:rPr>
          <w:lang w:val="en-US"/>
        </w:rPr>
      </w:pPr>
      <w:r>
        <w:rPr>
          <w:lang w:val="en-US"/>
        </w:rPr>
        <w:t>To select links to Modify or Delete, the query parameter is used, with the same rules applied as for query filtering of links and batch items. See section TBD.</w:t>
      </w:r>
    </w:p>
    <w:p w14:paraId="0EC7EDD2" w14:textId="77777777" w:rsidR="00F94493" w:rsidRDefault="00F94493" w:rsidP="00E8589F">
      <w:pPr>
        <w:outlineLvl w:val="0"/>
        <w:rPr>
          <w:lang w:val="en-US"/>
        </w:rPr>
      </w:pPr>
    </w:p>
    <w:p w14:paraId="0671C320" w14:textId="0C53F44B" w:rsidR="00E8589F" w:rsidRDefault="00E8589F" w:rsidP="00E8589F">
      <w:pPr>
        <w:outlineLvl w:val="0"/>
        <w:rPr>
          <w:b/>
          <w:lang w:val="en-US"/>
        </w:rPr>
      </w:pPr>
      <w:r>
        <w:rPr>
          <w:b/>
          <w:lang w:val="en-US"/>
        </w:rPr>
        <w:t>7.6.3.11.2</w:t>
      </w:r>
      <w:r>
        <w:rPr>
          <w:b/>
          <w:lang w:val="en-US"/>
        </w:rPr>
        <w:tab/>
        <w:t>Use with UPDATE</w:t>
      </w:r>
    </w:p>
    <w:p w14:paraId="555745B1" w14:textId="2A3DDAF7" w:rsidR="00E8589F" w:rsidRDefault="00C56C7A" w:rsidP="00E8589F">
      <w:pPr>
        <w:outlineLvl w:val="0"/>
        <w:rPr>
          <w:lang w:val="en-US"/>
        </w:rPr>
      </w:pPr>
      <w:r>
        <w:rPr>
          <w:lang w:val="en-US"/>
        </w:rPr>
        <w:t xml:space="preserve">To </w:t>
      </w:r>
      <w:r w:rsidRPr="00C56C7A">
        <w:rPr>
          <w:b/>
          <w:lang w:val="en-US"/>
        </w:rPr>
        <w:t>A</w:t>
      </w:r>
      <w:r w:rsidR="00F94493" w:rsidRPr="00C56C7A">
        <w:rPr>
          <w:b/>
          <w:lang w:val="en-US"/>
        </w:rPr>
        <w:t xml:space="preserve">dd </w:t>
      </w:r>
      <w:r w:rsidRPr="00C56C7A">
        <w:rPr>
          <w:b/>
          <w:lang w:val="en-US"/>
        </w:rPr>
        <w:t>L</w:t>
      </w:r>
      <w:r w:rsidR="00F94493" w:rsidRPr="00C56C7A">
        <w:rPr>
          <w:b/>
          <w:lang w:val="en-US"/>
        </w:rPr>
        <w:t>inks</w:t>
      </w:r>
      <w:r w:rsidR="00F94493">
        <w:rPr>
          <w:lang w:val="en-US"/>
        </w:rPr>
        <w:t xml:space="preserve"> to a collection, the UPDATE operation is used with a payload containing one or more links. </w:t>
      </w:r>
    </w:p>
    <w:p w14:paraId="43DDFB8B" w14:textId="77777777" w:rsidR="00580061" w:rsidRDefault="00580061" w:rsidP="00E8589F">
      <w:pPr>
        <w:outlineLvl w:val="0"/>
        <w:rPr>
          <w:lang w:val="en-US"/>
        </w:rPr>
      </w:pPr>
    </w:p>
    <w:p w14:paraId="3607D266" w14:textId="4E4959A9" w:rsidR="00580061" w:rsidRDefault="00580061" w:rsidP="00E8589F">
      <w:pPr>
        <w:outlineLvl w:val="0"/>
        <w:rPr>
          <w:lang w:val="en-US"/>
        </w:rPr>
      </w:pPr>
      <w:r>
        <w:rPr>
          <w:lang w:val="en-US"/>
        </w:rPr>
        <w:lastRenderedPageBreak/>
        <w:t>When Links are added to a collection using the Link Update Interface, the server shall return a payload consisting of the added links.</w:t>
      </w:r>
    </w:p>
    <w:p w14:paraId="0D10EA7F" w14:textId="77777777" w:rsidR="00F94493" w:rsidRDefault="00F94493" w:rsidP="00E8589F">
      <w:pPr>
        <w:outlineLvl w:val="0"/>
        <w:rPr>
          <w:lang w:val="en-US"/>
        </w:rPr>
      </w:pPr>
    </w:p>
    <w:p w14:paraId="67B0DA97" w14:textId="1763B922" w:rsidR="00F94493" w:rsidRDefault="00F94493" w:rsidP="00F94493">
      <w:pPr>
        <w:jc w:val="center"/>
        <w:outlineLvl w:val="0"/>
        <w:rPr>
          <w:b/>
          <w:lang w:val="en-US"/>
        </w:rPr>
      </w:pPr>
      <w:r>
        <w:rPr>
          <w:b/>
          <w:lang w:val="en-US"/>
        </w:rPr>
        <w:t>Example Add Links</w:t>
      </w:r>
      <w:r>
        <w:rPr>
          <w:b/>
          <w:lang w:val="en-US"/>
        </w:rPr>
        <w:t xml:space="preserve"> using </w:t>
      </w:r>
      <w:r>
        <w:rPr>
          <w:b/>
          <w:lang w:val="en-US"/>
        </w:rPr>
        <w:t>the Link Update Interface</w:t>
      </w:r>
      <w:r>
        <w:rPr>
          <w:b/>
          <w:lang w:val="en-US"/>
        </w:rPr>
        <w:t xml:space="preserve"> </w:t>
      </w:r>
    </w:p>
    <w:p w14:paraId="06BEAFEC" w14:textId="77777777" w:rsidR="00F94493" w:rsidRPr="00171CFC" w:rsidRDefault="00F94493" w:rsidP="00F94493">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33"/>
      </w:tblGrid>
      <w:tr w:rsidR="00F94493" w14:paraId="10F0D4A5" w14:textId="77777777" w:rsidTr="00390B4B">
        <w:trPr>
          <w:cantSplit/>
          <w:trHeight w:val="405"/>
        </w:trPr>
        <w:tc>
          <w:tcPr>
            <w:tcW w:w="6233" w:type="dxa"/>
            <w:shd w:val="clear" w:color="auto" w:fill="F2F2F2" w:themeFill="background1" w:themeFillShade="F2"/>
          </w:tcPr>
          <w:p w14:paraId="5C6F94C6" w14:textId="787C87B8" w:rsidR="00F94493" w:rsidRDefault="00F94493" w:rsidP="00F11F16">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3FAB57EE" w14:textId="00849D86" w:rsidR="00F94493" w:rsidRDefault="00F94493"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w:t>
            </w:r>
            <w:r>
              <w:rPr>
                <w:rFonts w:ascii="Courier New" w:hAnsi="Courier New" w:cs="Courier New"/>
                <w:sz w:val="20"/>
                <w:szCs w:val="20"/>
              </w:rPr>
              <w:t>linkupdate</w:t>
            </w:r>
            <w:proofErr w:type="spellEnd"/>
          </w:p>
          <w:p w14:paraId="2B5923CC" w14:textId="77777777" w:rsidR="00F94493" w:rsidRPr="00944144" w:rsidRDefault="00F94493"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6B4DB8CA" w14:textId="77777777" w:rsidR="00662270" w:rsidRDefault="00662270" w:rsidP="00F11F16">
            <w:pPr>
              <w:jc w:val="left"/>
              <w:rPr>
                <w:rFonts w:ascii="Courier New" w:hAnsi="Courier New" w:cs="Courier New"/>
                <w:sz w:val="20"/>
                <w:szCs w:val="20"/>
              </w:rPr>
            </w:pPr>
            <w:r>
              <w:rPr>
                <w:rFonts w:ascii="Courier New" w:hAnsi="Courier New" w:cs="Courier New"/>
                <w:sz w:val="20"/>
                <w:szCs w:val="20"/>
              </w:rPr>
              <w:t>[</w:t>
            </w:r>
          </w:p>
          <w:p w14:paraId="15BF16E3" w14:textId="4EA938A8" w:rsidR="00F94493" w:rsidRPr="00D66A92" w:rsidRDefault="00662270" w:rsidP="00F11F16">
            <w:pPr>
              <w:jc w:val="left"/>
              <w:rPr>
                <w:rFonts w:ascii="Courier New" w:hAnsi="Courier New" w:cs="Courier New"/>
                <w:sz w:val="20"/>
                <w:szCs w:val="20"/>
              </w:rPr>
            </w:pPr>
            <w:r>
              <w:rPr>
                <w:rFonts w:ascii="Courier New" w:hAnsi="Courier New" w:cs="Courier New"/>
                <w:sz w:val="20"/>
                <w:szCs w:val="20"/>
              </w:rPr>
              <w:t xml:space="preserve"> </w:t>
            </w:r>
            <w:r w:rsidR="00F94493" w:rsidRPr="00D66A92">
              <w:rPr>
                <w:rFonts w:ascii="Courier New" w:hAnsi="Courier New" w:cs="Courier New"/>
                <w:sz w:val="20"/>
                <w:szCs w:val="20"/>
              </w:rPr>
              <w:t>{</w:t>
            </w:r>
          </w:p>
          <w:p w14:paraId="5EDDCAC5" w14:textId="5230228D"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sidR="00D64634">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118EF997" w14:textId="6B8AFB30" w:rsidR="00D64634" w:rsidRPr="00D66A92" w:rsidRDefault="00D64634" w:rsidP="00D6463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7DB8CC44" w14:textId="3F90D8A1" w:rsidR="00F94493"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sidR="00390B4B">
              <w:rPr>
                <w:rFonts w:ascii="Courier New" w:hAnsi="Courier New" w:cs="Courier New"/>
                <w:sz w:val="20"/>
                <w:szCs w:val="20"/>
              </w:rPr>
              <w:t>[</w:t>
            </w:r>
            <w:r w:rsidR="00D64634">
              <w:rPr>
                <w:rFonts w:ascii="Courier New" w:hAnsi="Courier New" w:cs="Courier New"/>
                <w:sz w:val="20"/>
                <w:szCs w:val="20"/>
              </w:rPr>
              <w:t>"</w:t>
            </w:r>
            <w:proofErr w:type="spellStart"/>
            <w:r w:rsidR="00D64634">
              <w:rPr>
                <w:rFonts w:ascii="Courier New" w:hAnsi="Courier New" w:cs="Courier New"/>
                <w:sz w:val="20"/>
                <w:szCs w:val="20"/>
              </w:rPr>
              <w:t>boundto</w:t>
            </w:r>
            <w:proofErr w:type="spellEnd"/>
            <w:r w:rsidR="00D64634">
              <w:rPr>
                <w:rFonts w:ascii="Courier New" w:hAnsi="Courier New" w:cs="Courier New"/>
                <w:sz w:val="20"/>
                <w:szCs w:val="20"/>
              </w:rPr>
              <w:t>"</w:t>
            </w:r>
            <w:r w:rsidR="00390B4B">
              <w:rPr>
                <w:rFonts w:ascii="Courier New" w:hAnsi="Courier New" w:cs="Courier New"/>
                <w:sz w:val="20"/>
                <w:szCs w:val="20"/>
              </w:rPr>
              <w:t>]</w:t>
            </w:r>
            <w:r w:rsidR="00D64634">
              <w:rPr>
                <w:rFonts w:ascii="Courier New" w:hAnsi="Courier New" w:cs="Courier New"/>
                <w:sz w:val="20"/>
                <w:szCs w:val="20"/>
              </w:rPr>
              <w:t>,</w:t>
            </w:r>
          </w:p>
          <w:p w14:paraId="4DD34A89" w14:textId="3DDF4B67" w:rsidR="00D64634" w:rsidRPr="00D66A92" w:rsidRDefault="00D64634"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358151B4" w14:textId="2BD69EAA"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A5B72FF" w14:textId="716C1049"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00D64634">
              <w:rPr>
                <w:rFonts w:ascii="Courier New" w:hAnsi="Courier New" w:cs="Courier New"/>
                <w:sz w:val="20"/>
                <w:szCs w:val="20"/>
              </w:rPr>
              <w:t>"if": ["</w:t>
            </w:r>
            <w:proofErr w:type="spellStart"/>
            <w:r w:rsidR="00D64634">
              <w:rPr>
                <w:rFonts w:ascii="Courier New" w:hAnsi="Courier New" w:cs="Courier New"/>
                <w:sz w:val="20"/>
                <w:szCs w:val="20"/>
              </w:rPr>
              <w:t>oic.</w:t>
            </w:r>
            <w:proofErr w:type="gramStart"/>
            <w:r w:rsidR="00D64634">
              <w:rPr>
                <w:rFonts w:ascii="Courier New" w:hAnsi="Courier New" w:cs="Courier New"/>
                <w:sz w:val="20"/>
                <w:szCs w:val="20"/>
              </w:rPr>
              <w:t>if.s</w:t>
            </w:r>
            <w:proofErr w:type="spellEnd"/>
            <w:proofErr w:type="gramEnd"/>
            <w:r w:rsidRPr="00D66A92">
              <w:rPr>
                <w:rFonts w:ascii="Courier New" w:hAnsi="Courier New" w:cs="Courier New"/>
                <w:sz w:val="20"/>
                <w:szCs w:val="20"/>
              </w:rPr>
              <w:t>"]</w:t>
            </w:r>
          </w:p>
          <w:p w14:paraId="515797EC" w14:textId="4CEF5A99" w:rsidR="00F94493" w:rsidRDefault="00662270" w:rsidP="00F11F16">
            <w:pPr>
              <w:jc w:val="left"/>
              <w:rPr>
                <w:rFonts w:ascii="Courier New" w:hAnsi="Courier New" w:cs="Courier New"/>
                <w:sz w:val="20"/>
                <w:szCs w:val="20"/>
              </w:rPr>
            </w:pPr>
            <w:r>
              <w:rPr>
                <w:rFonts w:ascii="Courier New" w:hAnsi="Courier New" w:cs="Courier New"/>
                <w:sz w:val="20"/>
                <w:szCs w:val="20"/>
              </w:rPr>
              <w:t xml:space="preserve"> </w:t>
            </w:r>
            <w:r w:rsidR="00F94493" w:rsidRPr="00D66A92">
              <w:rPr>
                <w:rFonts w:ascii="Courier New" w:hAnsi="Courier New" w:cs="Courier New"/>
                <w:sz w:val="20"/>
                <w:szCs w:val="20"/>
              </w:rPr>
              <w:t>}</w:t>
            </w:r>
          </w:p>
          <w:p w14:paraId="15738A0F" w14:textId="0C841933" w:rsidR="00662270" w:rsidRDefault="00662270" w:rsidP="00F11F16">
            <w:pPr>
              <w:jc w:val="left"/>
              <w:rPr>
                <w:rFonts w:ascii="Courier New" w:hAnsi="Courier New" w:cs="Courier New"/>
                <w:sz w:val="20"/>
                <w:szCs w:val="20"/>
              </w:rPr>
            </w:pPr>
            <w:r>
              <w:rPr>
                <w:rFonts w:ascii="Courier New" w:hAnsi="Courier New" w:cs="Courier New"/>
                <w:sz w:val="20"/>
                <w:szCs w:val="20"/>
              </w:rPr>
              <w:t>]</w:t>
            </w:r>
          </w:p>
          <w:p w14:paraId="286C192B" w14:textId="76CEEAAF" w:rsidR="00F94493" w:rsidRDefault="00F94493"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560E57B1" w14:textId="77777777" w:rsidR="00F94493" w:rsidRPr="00944144" w:rsidRDefault="00F94493" w:rsidP="00F11F16">
            <w:pPr>
              <w:jc w:val="left"/>
              <w:rPr>
                <w:rFonts w:ascii="Courier New" w:hAnsi="Courier New" w:cs="Courier New"/>
                <w:b/>
                <w:sz w:val="20"/>
                <w:szCs w:val="20"/>
              </w:rPr>
            </w:pPr>
            <w:r>
              <w:rPr>
                <w:rFonts w:ascii="Courier New" w:hAnsi="Courier New" w:cs="Courier New"/>
                <w:b/>
                <w:sz w:val="20"/>
                <w:szCs w:val="20"/>
              </w:rPr>
              <w:t>Payload:</w:t>
            </w:r>
          </w:p>
          <w:p w14:paraId="42C77266" w14:textId="77777777" w:rsidR="00662270" w:rsidRDefault="00662270" w:rsidP="002E2C82">
            <w:pPr>
              <w:jc w:val="left"/>
              <w:rPr>
                <w:rFonts w:ascii="Courier New" w:hAnsi="Courier New" w:cs="Courier New"/>
                <w:sz w:val="20"/>
                <w:szCs w:val="20"/>
              </w:rPr>
            </w:pPr>
            <w:r>
              <w:rPr>
                <w:rFonts w:ascii="Courier New" w:hAnsi="Courier New" w:cs="Courier New"/>
                <w:sz w:val="20"/>
                <w:szCs w:val="20"/>
              </w:rPr>
              <w:t>[</w:t>
            </w:r>
          </w:p>
          <w:p w14:paraId="3E2088E8" w14:textId="5C6FA7C9" w:rsidR="002E2C82" w:rsidRPr="00D66A92" w:rsidRDefault="00662270" w:rsidP="002E2C82">
            <w:pPr>
              <w:jc w:val="left"/>
              <w:rPr>
                <w:rFonts w:ascii="Courier New" w:hAnsi="Courier New" w:cs="Courier New"/>
                <w:sz w:val="20"/>
                <w:szCs w:val="20"/>
              </w:rPr>
            </w:pPr>
            <w:r>
              <w:rPr>
                <w:rFonts w:ascii="Courier New" w:hAnsi="Courier New" w:cs="Courier New"/>
                <w:sz w:val="20"/>
                <w:szCs w:val="20"/>
              </w:rPr>
              <w:t xml:space="preserve"> </w:t>
            </w:r>
            <w:r w:rsidR="002E2C82" w:rsidRPr="00D66A92">
              <w:rPr>
                <w:rFonts w:ascii="Courier New" w:hAnsi="Courier New" w:cs="Courier New"/>
                <w:sz w:val="20"/>
                <w:szCs w:val="20"/>
              </w:rPr>
              <w:t>{</w:t>
            </w:r>
          </w:p>
          <w:p w14:paraId="0130EF6C"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4D5DAC1E"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1DA0E959" w14:textId="76F7F99D" w:rsidR="002E2C8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sidR="00390B4B">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r w:rsidR="00390B4B">
              <w:rPr>
                <w:rFonts w:ascii="Courier New" w:hAnsi="Courier New" w:cs="Courier New"/>
                <w:sz w:val="20"/>
                <w:szCs w:val="20"/>
              </w:rPr>
              <w:t>]</w:t>
            </w:r>
            <w:r>
              <w:rPr>
                <w:rFonts w:ascii="Courier New" w:hAnsi="Courier New" w:cs="Courier New"/>
                <w:sz w:val="20"/>
                <w:szCs w:val="20"/>
              </w:rPr>
              <w:t>,</w:t>
            </w:r>
          </w:p>
          <w:p w14:paraId="4124B03B" w14:textId="77777777" w:rsidR="002E2C82" w:rsidRPr="00D66A92" w:rsidRDefault="002E2C82" w:rsidP="002E2C82">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3789AA6A"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375B7C53"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p>
          <w:p w14:paraId="77DF25F3" w14:textId="77777777" w:rsidR="00F94493" w:rsidRDefault="00662270" w:rsidP="002E2C82">
            <w:pPr>
              <w:jc w:val="left"/>
              <w:rPr>
                <w:rFonts w:ascii="Courier New" w:hAnsi="Courier New" w:cs="Courier New"/>
                <w:sz w:val="20"/>
                <w:szCs w:val="20"/>
              </w:rPr>
            </w:pPr>
            <w:r>
              <w:rPr>
                <w:rFonts w:ascii="Courier New" w:hAnsi="Courier New" w:cs="Courier New"/>
                <w:sz w:val="20"/>
                <w:szCs w:val="20"/>
              </w:rPr>
              <w:t xml:space="preserve"> </w:t>
            </w:r>
            <w:r w:rsidR="002E2C82" w:rsidRPr="00D66A92">
              <w:rPr>
                <w:rFonts w:ascii="Courier New" w:hAnsi="Courier New" w:cs="Courier New"/>
                <w:sz w:val="20"/>
                <w:szCs w:val="20"/>
              </w:rPr>
              <w:t>}</w:t>
            </w:r>
          </w:p>
          <w:p w14:paraId="07DEFF32" w14:textId="46BFD616" w:rsidR="00662270" w:rsidRPr="00346B20" w:rsidRDefault="00662270" w:rsidP="002E2C82">
            <w:pPr>
              <w:jc w:val="left"/>
              <w:rPr>
                <w:i/>
              </w:rPr>
            </w:pPr>
            <w:r>
              <w:rPr>
                <w:rFonts w:ascii="Courier New" w:hAnsi="Courier New" w:cs="Courier New"/>
                <w:sz w:val="20"/>
                <w:szCs w:val="20"/>
              </w:rPr>
              <w:t>]</w:t>
            </w:r>
          </w:p>
        </w:tc>
      </w:tr>
    </w:tbl>
    <w:p w14:paraId="02BBA796" w14:textId="77777777" w:rsidR="00F94493" w:rsidRDefault="00F94493" w:rsidP="00E8589F">
      <w:pPr>
        <w:outlineLvl w:val="0"/>
        <w:rPr>
          <w:lang w:val="en-US"/>
        </w:rPr>
      </w:pPr>
    </w:p>
    <w:p w14:paraId="5FAA6904" w14:textId="77777777" w:rsidR="00F37AAC" w:rsidRDefault="00F37AAC" w:rsidP="00E8589F">
      <w:pPr>
        <w:outlineLvl w:val="0"/>
        <w:rPr>
          <w:lang w:val="en-US"/>
        </w:rPr>
      </w:pPr>
    </w:p>
    <w:p w14:paraId="1FFECD26" w14:textId="62BD151A" w:rsidR="00F94493" w:rsidRDefault="00C56C7A" w:rsidP="00E8589F">
      <w:pPr>
        <w:outlineLvl w:val="0"/>
        <w:rPr>
          <w:lang w:val="en-US"/>
        </w:rPr>
      </w:pPr>
      <w:r>
        <w:rPr>
          <w:lang w:val="en-US"/>
        </w:rPr>
        <w:t xml:space="preserve">To </w:t>
      </w:r>
      <w:r w:rsidRPr="00C56C7A">
        <w:rPr>
          <w:b/>
          <w:lang w:val="en-US"/>
        </w:rPr>
        <w:t>Modify Links</w:t>
      </w:r>
      <w:r>
        <w:rPr>
          <w:lang w:val="en-US"/>
        </w:rPr>
        <w:t xml:space="preserve"> in a collection, the UPDATE </w:t>
      </w:r>
      <w:r w:rsidR="005E6D22">
        <w:rPr>
          <w:lang w:val="en-US"/>
        </w:rPr>
        <w:t xml:space="preserve">operation is used with a </w:t>
      </w:r>
      <w:r w:rsidR="000D2936">
        <w:rPr>
          <w:lang w:val="en-US"/>
        </w:rPr>
        <w:t xml:space="preserve">URI </w:t>
      </w:r>
      <w:r w:rsidR="005E6D22">
        <w:rPr>
          <w:lang w:val="en-US"/>
        </w:rPr>
        <w:t xml:space="preserve">query parameter to select one or more links to modify. </w:t>
      </w:r>
      <w:r w:rsidR="000D2936">
        <w:rPr>
          <w:lang w:val="en-US"/>
        </w:rPr>
        <w:t xml:space="preserve">The payload is applied to each selected link according to </w:t>
      </w:r>
      <w:r w:rsidR="004169FF">
        <w:rPr>
          <w:lang w:val="en-US"/>
        </w:rPr>
        <w:t>the following rules:</w:t>
      </w:r>
    </w:p>
    <w:p w14:paraId="3A2CC638" w14:textId="77777777" w:rsidR="004169FF" w:rsidRDefault="004169FF" w:rsidP="00E8589F">
      <w:pPr>
        <w:outlineLvl w:val="0"/>
        <w:rPr>
          <w:lang w:val="en-US"/>
        </w:rPr>
      </w:pPr>
    </w:p>
    <w:p w14:paraId="0ADF8095" w14:textId="1C858E3D" w:rsidR="004169FF" w:rsidRDefault="004169FF" w:rsidP="004169FF">
      <w:pPr>
        <w:pStyle w:val="ListParagraph"/>
        <w:numPr>
          <w:ilvl w:val="0"/>
          <w:numId w:val="43"/>
        </w:numPr>
        <w:outlineLvl w:val="0"/>
        <w:rPr>
          <w:lang w:val="en-US"/>
        </w:rPr>
      </w:pPr>
      <w:r>
        <w:rPr>
          <w:lang w:val="en-US"/>
        </w:rPr>
        <w:t>If a key</w:t>
      </w:r>
      <w:r w:rsidRPr="004169FF">
        <w:rPr>
          <w:lang w:val="en-US"/>
        </w:rPr>
        <w:t xml:space="preserve"> </w:t>
      </w:r>
      <w:r w:rsidR="0068049A">
        <w:rPr>
          <w:lang w:val="en-US"/>
        </w:rPr>
        <w:t xml:space="preserve">in the payload </w:t>
      </w:r>
      <w:r w:rsidRPr="004169FF">
        <w:rPr>
          <w:lang w:val="en-US"/>
        </w:rPr>
        <w:t xml:space="preserve">does not exist in the selected link, the </w:t>
      </w:r>
      <w:proofErr w:type="spellStart"/>
      <w:r w:rsidRPr="004169FF">
        <w:rPr>
          <w:lang w:val="en-US"/>
        </w:rPr>
        <w:t>key+value</w:t>
      </w:r>
      <w:proofErr w:type="spellEnd"/>
      <w:r w:rsidRPr="004169FF">
        <w:rPr>
          <w:lang w:val="en-US"/>
        </w:rPr>
        <w:t xml:space="preserve"> pair is added as a new link parameter.</w:t>
      </w:r>
    </w:p>
    <w:p w14:paraId="7DECCD11" w14:textId="4AAE75BA" w:rsidR="004169FF" w:rsidRDefault="004169FF" w:rsidP="004169FF">
      <w:pPr>
        <w:pStyle w:val="ListParagraph"/>
        <w:numPr>
          <w:ilvl w:val="0"/>
          <w:numId w:val="43"/>
        </w:numPr>
        <w:outlineLvl w:val="0"/>
        <w:rPr>
          <w:lang w:val="en-US"/>
        </w:rPr>
      </w:pPr>
      <w:r>
        <w:rPr>
          <w:lang w:val="en-US"/>
        </w:rPr>
        <w:t>If a key</w:t>
      </w:r>
      <w:r w:rsidR="0068049A">
        <w:rPr>
          <w:lang w:val="en-US"/>
        </w:rPr>
        <w:t xml:space="preserve"> in the payload</w:t>
      </w:r>
      <w:r>
        <w:rPr>
          <w:lang w:val="en-US"/>
        </w:rPr>
        <w:t xml:space="preserve"> does exist in the selected link, the value is replaced with the value provided in the payload</w:t>
      </w:r>
    </w:p>
    <w:p w14:paraId="466ED28F" w14:textId="079E70EE" w:rsidR="004169FF" w:rsidRPr="004169FF" w:rsidRDefault="004169FF" w:rsidP="004169FF">
      <w:pPr>
        <w:pStyle w:val="ListParagraph"/>
        <w:numPr>
          <w:ilvl w:val="0"/>
          <w:numId w:val="43"/>
        </w:numPr>
        <w:outlineLvl w:val="0"/>
        <w:rPr>
          <w:lang w:val="en-US"/>
        </w:rPr>
      </w:pPr>
      <w:r>
        <w:rPr>
          <w:lang w:val="en-US"/>
        </w:rPr>
        <w:t xml:space="preserve">If a key </w:t>
      </w:r>
      <w:r w:rsidR="0068049A">
        <w:rPr>
          <w:lang w:val="en-US"/>
        </w:rPr>
        <w:t xml:space="preserve">in the payload </w:t>
      </w:r>
      <w:r>
        <w:rPr>
          <w:lang w:val="en-US"/>
        </w:rPr>
        <w:t>does exist in the selec</w:t>
      </w:r>
      <w:r w:rsidR="009C295D">
        <w:rPr>
          <w:lang w:val="en-US"/>
        </w:rPr>
        <w:t>ted link, and the value</w:t>
      </w:r>
      <w:r>
        <w:rPr>
          <w:lang w:val="en-US"/>
        </w:rPr>
        <w:t xml:space="preserve"> in the payload is null, the </w:t>
      </w:r>
      <w:proofErr w:type="spellStart"/>
      <w:r>
        <w:rPr>
          <w:lang w:val="en-US"/>
        </w:rPr>
        <w:t>key+value</w:t>
      </w:r>
      <w:proofErr w:type="spellEnd"/>
      <w:r>
        <w:rPr>
          <w:lang w:val="en-US"/>
        </w:rPr>
        <w:t xml:space="preserve"> pair is removed from the link</w:t>
      </w:r>
    </w:p>
    <w:p w14:paraId="0ED9E156" w14:textId="77777777" w:rsidR="004169FF" w:rsidRDefault="004169FF" w:rsidP="00E8589F">
      <w:pPr>
        <w:outlineLvl w:val="0"/>
        <w:rPr>
          <w:lang w:val="en-US"/>
        </w:rPr>
      </w:pPr>
    </w:p>
    <w:p w14:paraId="30EAA154" w14:textId="1380D3C4" w:rsidR="00AE50AD" w:rsidRDefault="00AE50AD" w:rsidP="00E8589F">
      <w:pPr>
        <w:outlineLvl w:val="0"/>
        <w:rPr>
          <w:lang w:val="en-US"/>
        </w:rPr>
      </w:pPr>
      <w:r>
        <w:rPr>
          <w:lang w:val="en-US"/>
        </w:rPr>
        <w:t>When one or more links are modified, the server shall return a payload consisting of the modified links.</w:t>
      </w:r>
    </w:p>
    <w:p w14:paraId="343BE051" w14:textId="77777777" w:rsidR="00AE50AD" w:rsidRDefault="00AE50AD" w:rsidP="00E8589F">
      <w:pPr>
        <w:outlineLvl w:val="0"/>
        <w:rPr>
          <w:lang w:val="en-US"/>
        </w:rPr>
      </w:pPr>
    </w:p>
    <w:p w14:paraId="2A6D3294" w14:textId="5EA4C54D" w:rsidR="00390B4B" w:rsidRDefault="00390B4B" w:rsidP="00390B4B">
      <w:pPr>
        <w:jc w:val="center"/>
        <w:outlineLvl w:val="0"/>
        <w:rPr>
          <w:b/>
          <w:lang w:val="en-US"/>
        </w:rPr>
      </w:pPr>
      <w:r>
        <w:rPr>
          <w:b/>
          <w:lang w:val="en-US"/>
        </w:rPr>
        <w:t xml:space="preserve">Example </w:t>
      </w:r>
      <w:r>
        <w:rPr>
          <w:b/>
          <w:lang w:val="en-US"/>
        </w:rPr>
        <w:t>Modify</w:t>
      </w:r>
      <w:r>
        <w:rPr>
          <w:b/>
          <w:lang w:val="en-US"/>
        </w:rPr>
        <w:t xml:space="preserve"> Links using the Link Update Interface </w:t>
      </w:r>
    </w:p>
    <w:p w14:paraId="3A3A2E15" w14:textId="77777777" w:rsidR="00390B4B" w:rsidRPr="00171CFC" w:rsidRDefault="00390B4B" w:rsidP="00390B4B">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390B4B" w14:paraId="2AA0EAF0" w14:textId="77777777" w:rsidTr="00390B4B">
        <w:trPr>
          <w:cantSplit/>
          <w:trHeight w:val="405"/>
        </w:trPr>
        <w:tc>
          <w:tcPr>
            <w:tcW w:w="7385" w:type="dxa"/>
            <w:shd w:val="clear" w:color="auto" w:fill="F2F2F2" w:themeFill="background1" w:themeFillShade="F2"/>
          </w:tcPr>
          <w:p w14:paraId="6506BF0F" w14:textId="77777777" w:rsidR="00390B4B" w:rsidRDefault="00390B4B" w:rsidP="00F11F16">
            <w:pPr>
              <w:jc w:val="left"/>
              <w:rPr>
                <w:rFonts w:ascii="Courier New" w:hAnsi="Courier New" w:cs="Courier New"/>
                <w:sz w:val="20"/>
                <w:szCs w:val="20"/>
              </w:rPr>
            </w:pPr>
            <w:r w:rsidRPr="00944144">
              <w:rPr>
                <w:rFonts w:ascii="Courier New" w:hAnsi="Courier New" w:cs="Courier New"/>
                <w:b/>
                <w:sz w:val="20"/>
                <w:szCs w:val="20"/>
              </w:rPr>
              <w:lastRenderedPageBreak/>
              <w:t>Method:</w:t>
            </w:r>
            <w:r>
              <w:rPr>
                <w:rFonts w:ascii="Courier New" w:hAnsi="Courier New" w:cs="Courier New"/>
                <w:sz w:val="20"/>
                <w:szCs w:val="20"/>
              </w:rPr>
              <w:t xml:space="preserve"> POST</w:t>
            </w:r>
          </w:p>
          <w:p w14:paraId="4EDC7DB6" w14:textId="0504B926" w:rsidR="00390B4B" w:rsidRDefault="00390B4B"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oic.if.linkupdate&amp;anchor</w:t>
            </w:r>
            <w:proofErr w:type="spellEnd"/>
            <w:r>
              <w:rPr>
                <w:rFonts w:ascii="Courier New" w:hAnsi="Courier New" w:cs="Courier New"/>
                <w:sz w:val="20"/>
                <w:szCs w:val="20"/>
              </w:rPr>
              <w:t>="thermostat-input"</w:t>
            </w:r>
          </w:p>
          <w:p w14:paraId="7BCF9218" w14:textId="77777777" w:rsidR="00390B4B" w:rsidRPr="00944144" w:rsidRDefault="00390B4B"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6524A0E5"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31538E68" w14:textId="4F485354"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19D1DE0C" w14:textId="5E9C37F4"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00F4616E">
              <w:rPr>
                <w:rFonts w:ascii="Courier New" w:hAnsi="Courier New" w:cs="Courier New"/>
                <w:sz w:val="20"/>
                <w:szCs w:val="20"/>
              </w:rPr>
              <w:t>ins</w:t>
            </w:r>
            <w:r>
              <w:rPr>
                <w:rFonts w:ascii="Courier New" w:hAnsi="Courier New" w:cs="Courier New"/>
                <w:sz w:val="20"/>
                <w:szCs w:val="20"/>
              </w:rPr>
              <w:t>": "</w:t>
            </w:r>
            <w:r w:rsidR="00F4616E">
              <w:rPr>
                <w:rFonts w:ascii="Courier New" w:hAnsi="Courier New" w:cs="Courier New"/>
                <w:sz w:val="20"/>
                <w:szCs w:val="20"/>
              </w:rPr>
              <w:t>input-observe-link"</w:t>
            </w:r>
          </w:p>
          <w:p w14:paraId="2A1B719F" w14:textId="79E29C67" w:rsidR="00F4616E" w:rsidRDefault="00F4616E" w:rsidP="00F11F16">
            <w:pPr>
              <w:jc w:val="left"/>
              <w:rPr>
                <w:rFonts w:ascii="Courier New" w:hAnsi="Courier New" w:cs="Courier New"/>
                <w:sz w:val="20"/>
                <w:szCs w:val="20"/>
              </w:rPr>
            </w:pPr>
            <w:r>
              <w:rPr>
                <w:rFonts w:ascii="Courier New" w:hAnsi="Courier New" w:cs="Courier New"/>
                <w:sz w:val="20"/>
                <w:szCs w:val="20"/>
              </w:rPr>
              <w:t xml:space="preserve"> }</w:t>
            </w:r>
          </w:p>
          <w:p w14:paraId="234044DC"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739E5EDF" w14:textId="77777777" w:rsidR="00390B4B" w:rsidRDefault="00390B4B"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1DAA7EA2" w14:textId="77777777" w:rsidR="00390B4B" w:rsidRPr="00944144" w:rsidRDefault="00390B4B" w:rsidP="00F11F16">
            <w:pPr>
              <w:jc w:val="left"/>
              <w:rPr>
                <w:rFonts w:ascii="Courier New" w:hAnsi="Courier New" w:cs="Courier New"/>
                <w:b/>
                <w:sz w:val="20"/>
                <w:szCs w:val="20"/>
              </w:rPr>
            </w:pPr>
            <w:r>
              <w:rPr>
                <w:rFonts w:ascii="Courier New" w:hAnsi="Courier New" w:cs="Courier New"/>
                <w:b/>
                <w:sz w:val="20"/>
                <w:szCs w:val="20"/>
              </w:rPr>
              <w:t>Payload:</w:t>
            </w:r>
          </w:p>
          <w:p w14:paraId="30C8DCCD"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24CB770C" w14:textId="77777777" w:rsidR="00390B4B" w:rsidRPr="00D66A92"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2CA2C148"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7ADDAA4A"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24DACF7F" w14:textId="26995E91" w:rsidR="00390B4B"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w:t>
            </w:r>
          </w:p>
          <w:p w14:paraId="7957034A" w14:textId="77777777" w:rsidR="00390B4B" w:rsidRPr="00D66A92" w:rsidRDefault="00390B4B"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1A262B04"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454CF91E" w14:textId="6AD5FC9C"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r w:rsidR="00F4616E">
              <w:rPr>
                <w:rFonts w:ascii="Courier New" w:hAnsi="Courier New" w:cs="Courier New"/>
                <w:sz w:val="20"/>
                <w:szCs w:val="20"/>
              </w:rPr>
              <w:t>,</w:t>
            </w:r>
          </w:p>
          <w:p w14:paraId="2D31CEC4" w14:textId="77777777" w:rsidR="00F4616E" w:rsidRDefault="00F4616E" w:rsidP="00F4616E">
            <w:pPr>
              <w:jc w:val="left"/>
              <w:rPr>
                <w:rFonts w:ascii="Courier New" w:hAnsi="Courier New" w:cs="Courier New"/>
                <w:sz w:val="20"/>
                <w:szCs w:val="20"/>
              </w:rPr>
            </w:pPr>
            <w:r>
              <w:rPr>
                <w:rFonts w:ascii="Courier New" w:hAnsi="Courier New" w:cs="Courier New"/>
                <w:sz w:val="20"/>
                <w:szCs w:val="20"/>
              </w:rPr>
              <w:t xml:space="preserve">  "ins": "input-observe-link"</w:t>
            </w:r>
          </w:p>
          <w:p w14:paraId="34FDC45F"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06634D80" w14:textId="77777777" w:rsidR="00390B4B" w:rsidRPr="00346B20" w:rsidRDefault="00390B4B" w:rsidP="00F11F16">
            <w:pPr>
              <w:jc w:val="left"/>
              <w:rPr>
                <w:i/>
              </w:rPr>
            </w:pPr>
            <w:r>
              <w:rPr>
                <w:rFonts w:ascii="Courier New" w:hAnsi="Courier New" w:cs="Courier New"/>
                <w:sz w:val="20"/>
                <w:szCs w:val="20"/>
              </w:rPr>
              <w:t>]</w:t>
            </w:r>
          </w:p>
        </w:tc>
      </w:tr>
    </w:tbl>
    <w:p w14:paraId="7F47393D" w14:textId="77777777" w:rsidR="00422F33" w:rsidRDefault="00422F33" w:rsidP="00E8589F">
      <w:pPr>
        <w:outlineLvl w:val="0"/>
        <w:rPr>
          <w:lang w:val="en-US"/>
        </w:rPr>
      </w:pPr>
    </w:p>
    <w:p w14:paraId="6A6BC9A0" w14:textId="77777777" w:rsidR="00422F33" w:rsidRDefault="00422F33" w:rsidP="00E8589F">
      <w:pPr>
        <w:outlineLvl w:val="0"/>
        <w:rPr>
          <w:lang w:val="en-US"/>
        </w:rPr>
      </w:pPr>
    </w:p>
    <w:p w14:paraId="23BB41F3" w14:textId="5CB98011" w:rsidR="004169FF" w:rsidRDefault="00D64CB5" w:rsidP="00E8589F">
      <w:pPr>
        <w:outlineLvl w:val="0"/>
        <w:rPr>
          <w:lang w:val="en-US"/>
        </w:rPr>
      </w:pPr>
      <w:r>
        <w:rPr>
          <w:lang w:val="en-US"/>
        </w:rPr>
        <w:t xml:space="preserve">To </w:t>
      </w:r>
      <w:r>
        <w:rPr>
          <w:b/>
          <w:lang w:val="en-US"/>
        </w:rPr>
        <w:t>Delete</w:t>
      </w:r>
      <w:r w:rsidRPr="00C56C7A">
        <w:rPr>
          <w:b/>
          <w:lang w:val="en-US"/>
        </w:rPr>
        <w:t xml:space="preserve"> Links</w:t>
      </w:r>
      <w:r>
        <w:rPr>
          <w:lang w:val="en-US"/>
        </w:rPr>
        <w:t xml:space="preserve"> in a collection, the UPDATE operation is used with a URI query parameter to select one or more links to </w:t>
      </w:r>
      <w:r>
        <w:rPr>
          <w:lang w:val="en-US"/>
        </w:rPr>
        <w:t xml:space="preserve">delete. The payload for deleting links </w:t>
      </w:r>
      <w:r w:rsidR="00AC6F7D">
        <w:rPr>
          <w:lang w:val="en-US"/>
        </w:rPr>
        <w:t>consists of the null value</w:t>
      </w:r>
      <w:r w:rsidR="0075111A">
        <w:rPr>
          <w:lang w:val="en-US"/>
        </w:rPr>
        <w:t xml:space="preserve"> in an array, e.g. [null]</w:t>
      </w:r>
      <w:r>
        <w:rPr>
          <w:lang w:val="en-US"/>
        </w:rPr>
        <w:t>.</w:t>
      </w:r>
    </w:p>
    <w:p w14:paraId="098BE8FF" w14:textId="77777777" w:rsidR="005E6D22" w:rsidRDefault="005E6D22" w:rsidP="00E8589F">
      <w:pPr>
        <w:outlineLvl w:val="0"/>
        <w:rPr>
          <w:lang w:val="en-US"/>
        </w:rPr>
      </w:pPr>
    </w:p>
    <w:p w14:paraId="6DBBF043" w14:textId="774D4538" w:rsidR="0075111A" w:rsidRDefault="0075111A" w:rsidP="0075111A">
      <w:pPr>
        <w:jc w:val="center"/>
        <w:outlineLvl w:val="0"/>
        <w:rPr>
          <w:b/>
          <w:lang w:val="en-US"/>
        </w:rPr>
      </w:pPr>
      <w:r>
        <w:rPr>
          <w:b/>
          <w:lang w:val="en-US"/>
        </w:rPr>
        <w:t xml:space="preserve">Example </w:t>
      </w:r>
      <w:r>
        <w:rPr>
          <w:b/>
          <w:lang w:val="en-US"/>
        </w:rPr>
        <w:t>Delete</w:t>
      </w:r>
      <w:r>
        <w:rPr>
          <w:b/>
          <w:lang w:val="en-US"/>
        </w:rPr>
        <w:t xml:space="preserve"> Links using the Link Update Interface </w:t>
      </w:r>
    </w:p>
    <w:p w14:paraId="5DFD3752" w14:textId="77777777" w:rsidR="0075111A" w:rsidRPr="00171CFC" w:rsidRDefault="0075111A" w:rsidP="0075111A">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75111A" w14:paraId="366CC1D2" w14:textId="77777777" w:rsidTr="000A5BC2">
        <w:trPr>
          <w:cantSplit/>
          <w:trHeight w:val="405"/>
        </w:trPr>
        <w:tc>
          <w:tcPr>
            <w:tcW w:w="7385" w:type="dxa"/>
            <w:shd w:val="clear" w:color="auto" w:fill="F2F2F2" w:themeFill="background1" w:themeFillShade="F2"/>
          </w:tcPr>
          <w:p w14:paraId="56401DBA" w14:textId="77777777" w:rsidR="0075111A" w:rsidRDefault="0075111A" w:rsidP="00F11F16">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74C159B6" w14:textId="14B673D9" w:rsidR="0075111A" w:rsidRDefault="0075111A"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oic.if.linkupdate</w:t>
            </w:r>
            <w:r>
              <w:rPr>
                <w:rFonts w:ascii="Courier New" w:hAnsi="Courier New" w:cs="Courier New"/>
                <w:sz w:val="20"/>
                <w:szCs w:val="20"/>
              </w:rPr>
              <w:t>&amp;anchor</w:t>
            </w:r>
            <w:proofErr w:type="spellEnd"/>
            <w:r>
              <w:rPr>
                <w:rFonts w:ascii="Courier New" w:hAnsi="Courier New" w:cs="Courier New"/>
                <w:sz w:val="20"/>
                <w:szCs w:val="20"/>
              </w:rPr>
              <w:t>="thermostat-input"</w:t>
            </w:r>
          </w:p>
          <w:p w14:paraId="389B7F99" w14:textId="77777777" w:rsidR="0075111A" w:rsidRPr="00944144" w:rsidRDefault="0075111A"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1B39FDAD" w14:textId="1B669487" w:rsidR="0075111A" w:rsidRDefault="0075111A" w:rsidP="00F11F16">
            <w:pPr>
              <w:jc w:val="left"/>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null</w:t>
            </w:r>
            <w:r>
              <w:rPr>
                <w:rFonts w:ascii="Courier New" w:hAnsi="Courier New" w:cs="Courier New"/>
                <w:sz w:val="20"/>
                <w:szCs w:val="20"/>
              </w:rPr>
              <w:t>]</w:t>
            </w:r>
          </w:p>
          <w:p w14:paraId="1AC58DD2" w14:textId="77777777" w:rsidR="0075111A" w:rsidRDefault="0075111A"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27DE7F11" w14:textId="77777777" w:rsidR="0075111A" w:rsidRPr="00944144" w:rsidRDefault="0075111A" w:rsidP="00F11F16">
            <w:pPr>
              <w:jc w:val="left"/>
              <w:rPr>
                <w:rFonts w:ascii="Courier New" w:hAnsi="Courier New" w:cs="Courier New"/>
                <w:b/>
                <w:sz w:val="20"/>
                <w:szCs w:val="20"/>
              </w:rPr>
            </w:pPr>
            <w:r>
              <w:rPr>
                <w:rFonts w:ascii="Courier New" w:hAnsi="Courier New" w:cs="Courier New"/>
                <w:b/>
                <w:sz w:val="20"/>
                <w:szCs w:val="20"/>
              </w:rPr>
              <w:t>Payload:</w:t>
            </w:r>
          </w:p>
          <w:p w14:paraId="004D7421" w14:textId="25D8D9E0" w:rsidR="0075111A" w:rsidRPr="0075111A" w:rsidRDefault="0075111A" w:rsidP="00F11F16">
            <w:pPr>
              <w:jc w:val="left"/>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null</w:t>
            </w:r>
            <w:r>
              <w:rPr>
                <w:rFonts w:ascii="Courier New" w:hAnsi="Courier New" w:cs="Courier New"/>
                <w:sz w:val="20"/>
                <w:szCs w:val="20"/>
              </w:rPr>
              <w:t>]</w:t>
            </w:r>
          </w:p>
        </w:tc>
      </w:tr>
    </w:tbl>
    <w:p w14:paraId="6F2AB4A6" w14:textId="77777777" w:rsidR="005E6D22" w:rsidRDefault="005E6D22" w:rsidP="00E8589F">
      <w:pPr>
        <w:outlineLvl w:val="0"/>
        <w:rPr>
          <w:lang w:val="en-US"/>
        </w:rPr>
      </w:pPr>
    </w:p>
    <w:p w14:paraId="10197171" w14:textId="77777777" w:rsidR="00E8589F" w:rsidRDefault="00E8589F" w:rsidP="00E8589F">
      <w:pPr>
        <w:outlineLvl w:val="0"/>
        <w:rPr>
          <w:lang w:val="en-US"/>
        </w:rPr>
      </w:pPr>
    </w:p>
    <w:p w14:paraId="3B21C33C" w14:textId="354A11BA" w:rsidR="00E8589F" w:rsidRDefault="00E8589F" w:rsidP="00E8589F">
      <w:pPr>
        <w:outlineLvl w:val="0"/>
        <w:rPr>
          <w:b/>
          <w:lang w:val="en-US"/>
        </w:rPr>
      </w:pPr>
      <w:r>
        <w:rPr>
          <w:b/>
          <w:lang w:val="en-US"/>
        </w:rPr>
        <w:t>7.6.3.11.3</w:t>
      </w:r>
      <w:r>
        <w:rPr>
          <w:b/>
          <w:lang w:val="en-US"/>
        </w:rPr>
        <w:tab/>
        <w:t>Use with NOTIFY</w:t>
      </w:r>
    </w:p>
    <w:p w14:paraId="7C0940AE" w14:textId="2AF187DE" w:rsidR="00A90D95" w:rsidRDefault="00A90D95" w:rsidP="00A90D95">
      <w:pPr>
        <w:outlineLvl w:val="0"/>
        <w:rPr>
          <w:lang w:val="en-US"/>
        </w:rPr>
      </w:pPr>
      <w:r>
        <w:rPr>
          <w:lang w:val="en-US"/>
        </w:rPr>
        <w:t xml:space="preserve">A client may use NOTIFY with the </w:t>
      </w:r>
      <w:r>
        <w:rPr>
          <w:lang w:val="en-US"/>
        </w:rPr>
        <w:t>Link Update</w:t>
      </w:r>
      <w:r>
        <w:rPr>
          <w:lang w:val="en-US"/>
        </w:rPr>
        <w:t xml:space="preserve"> Interface, by performing an Observe operation on the </w:t>
      </w:r>
      <w:r>
        <w:rPr>
          <w:lang w:val="en-US"/>
        </w:rPr>
        <w:t xml:space="preserve">collection </w:t>
      </w:r>
      <w:r>
        <w:rPr>
          <w:lang w:val="en-US"/>
        </w:rPr>
        <w:t xml:space="preserve">resource. Notifications shall only be transmitted upon successful </w:t>
      </w:r>
      <w:r>
        <w:rPr>
          <w:lang w:val="en-US"/>
        </w:rPr>
        <w:t>UPDATE</w:t>
      </w:r>
      <w:r>
        <w:rPr>
          <w:lang w:val="en-US"/>
        </w:rPr>
        <w:t xml:space="preserve"> operations. The Notification payload shall contain the </w:t>
      </w:r>
      <w:r>
        <w:rPr>
          <w:lang w:val="en-US"/>
        </w:rPr>
        <w:t>required response payload as specified above</w:t>
      </w:r>
      <w:r>
        <w:rPr>
          <w:lang w:val="en-US"/>
        </w:rPr>
        <w:t>.</w:t>
      </w:r>
    </w:p>
    <w:p w14:paraId="0EF62AC4" w14:textId="77777777" w:rsidR="00A90D95" w:rsidRDefault="00A90D95" w:rsidP="00A90D95">
      <w:pPr>
        <w:outlineLvl w:val="0"/>
        <w:rPr>
          <w:lang w:val="en-US"/>
        </w:rPr>
      </w:pPr>
    </w:p>
    <w:p w14:paraId="1336B7B6" w14:textId="00BA7C24" w:rsidR="00A90D95" w:rsidRDefault="00A90D95" w:rsidP="00A90D95">
      <w:pPr>
        <w:jc w:val="center"/>
        <w:outlineLvl w:val="0"/>
        <w:rPr>
          <w:b/>
          <w:lang w:val="en-US"/>
        </w:rPr>
      </w:pPr>
      <w:r>
        <w:rPr>
          <w:b/>
          <w:lang w:val="en-US"/>
        </w:rPr>
        <w:t xml:space="preserve">Example </w:t>
      </w:r>
      <w:r>
        <w:rPr>
          <w:b/>
          <w:lang w:val="en-US"/>
        </w:rPr>
        <w:t xml:space="preserve">NOTIFY on </w:t>
      </w:r>
      <w:r>
        <w:rPr>
          <w:b/>
          <w:lang w:val="en-US"/>
        </w:rPr>
        <w:t xml:space="preserve">Modify Links using the Link Update Interface </w:t>
      </w:r>
    </w:p>
    <w:p w14:paraId="3532757E" w14:textId="77777777" w:rsidR="00A90D95" w:rsidRPr="00171CFC" w:rsidRDefault="00A90D95" w:rsidP="00A90D95">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A90D95" w14:paraId="313CB362" w14:textId="77777777" w:rsidTr="00F11F16">
        <w:trPr>
          <w:cantSplit/>
          <w:trHeight w:val="405"/>
        </w:trPr>
        <w:tc>
          <w:tcPr>
            <w:tcW w:w="7385" w:type="dxa"/>
            <w:shd w:val="clear" w:color="auto" w:fill="F2F2F2" w:themeFill="background1" w:themeFillShade="F2"/>
          </w:tcPr>
          <w:p w14:paraId="5B4C1BBC" w14:textId="77777777" w:rsidR="00A90D95" w:rsidRDefault="00A90D95" w:rsidP="00F11F16">
            <w:pPr>
              <w:jc w:val="left"/>
              <w:rPr>
                <w:rFonts w:ascii="Courier New" w:hAnsi="Courier New" w:cs="Courier New"/>
                <w:b/>
                <w:sz w:val="20"/>
                <w:szCs w:val="20"/>
              </w:rPr>
            </w:pPr>
            <w:r w:rsidRPr="00944144">
              <w:rPr>
                <w:rFonts w:ascii="Courier New" w:hAnsi="Courier New" w:cs="Courier New"/>
                <w:b/>
                <w:sz w:val="20"/>
                <w:szCs w:val="20"/>
              </w:rPr>
              <w:lastRenderedPageBreak/>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11D0DE35" w14:textId="77777777" w:rsidR="00A90D95" w:rsidRPr="00944144" w:rsidRDefault="00A90D95" w:rsidP="00F11F16">
            <w:pPr>
              <w:jc w:val="left"/>
              <w:rPr>
                <w:rFonts w:ascii="Courier New" w:hAnsi="Courier New" w:cs="Courier New"/>
                <w:b/>
                <w:sz w:val="20"/>
                <w:szCs w:val="20"/>
              </w:rPr>
            </w:pPr>
            <w:r>
              <w:rPr>
                <w:rFonts w:ascii="Courier New" w:hAnsi="Courier New" w:cs="Courier New"/>
                <w:b/>
                <w:sz w:val="20"/>
                <w:szCs w:val="20"/>
              </w:rPr>
              <w:t>Payload:</w:t>
            </w:r>
          </w:p>
          <w:p w14:paraId="14E941BE"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w:t>
            </w:r>
          </w:p>
          <w:p w14:paraId="538BC920" w14:textId="77777777" w:rsidR="00A90D95" w:rsidRPr="00D66A92" w:rsidRDefault="00A90D95"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34AFA5D2"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517930EB"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31569A16" w14:textId="77777777" w:rsidR="00A90D95"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p>
          <w:p w14:paraId="62621B5A" w14:textId="77777777" w:rsidR="00A90D95" w:rsidRPr="00D66A92" w:rsidRDefault="00A90D95"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68C031F8"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3049F4F9"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r>
              <w:rPr>
                <w:rFonts w:ascii="Courier New" w:hAnsi="Courier New" w:cs="Courier New"/>
                <w:sz w:val="20"/>
                <w:szCs w:val="20"/>
              </w:rPr>
              <w:t>,</w:t>
            </w:r>
          </w:p>
          <w:p w14:paraId="2047D44B"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 xml:space="preserve">  "ins": "input-observe-link"</w:t>
            </w:r>
          </w:p>
          <w:p w14:paraId="7EA800EF"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0E38B9CD" w14:textId="77777777" w:rsidR="00A90D95" w:rsidRPr="00346B20" w:rsidRDefault="00A90D95" w:rsidP="00F11F16">
            <w:pPr>
              <w:jc w:val="left"/>
              <w:rPr>
                <w:i/>
              </w:rPr>
            </w:pPr>
            <w:r>
              <w:rPr>
                <w:rFonts w:ascii="Courier New" w:hAnsi="Courier New" w:cs="Courier New"/>
                <w:sz w:val="20"/>
                <w:szCs w:val="20"/>
              </w:rPr>
              <w:t>]</w:t>
            </w:r>
          </w:p>
        </w:tc>
      </w:tr>
    </w:tbl>
    <w:p w14:paraId="14D34FE3" w14:textId="77777777" w:rsidR="00A90D95" w:rsidRDefault="00A90D95" w:rsidP="00A90D95">
      <w:pPr>
        <w:outlineLvl w:val="0"/>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EB3FE0" w:rsidRDefault="00EB3FE0">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 w:id="13" w:author="Bardini, Richard A" w:date="2018-03-21T07:48:00Z" w:initials="BRA">
    <w:p w14:paraId="68FF7152" w14:textId="77777777" w:rsidR="00EB3FE0" w:rsidRDefault="00EB3FE0" w:rsidP="00B51578">
      <w:pPr>
        <w:pStyle w:val="CommentText"/>
      </w:pPr>
      <w:r>
        <w:rPr>
          <w:rStyle w:val="CommentReference"/>
        </w:rPr>
        <w:annotationRef/>
      </w:r>
      <w:r>
        <w:t>BZ #2352</w:t>
      </w:r>
    </w:p>
    <w:p w14:paraId="2AAB551F" w14:textId="77777777" w:rsidR="00EB3FE0" w:rsidRDefault="00EB3FE0" w:rsidP="00B51578">
      <w:pPr>
        <w:pStyle w:val="CommentText"/>
      </w:pPr>
    </w:p>
    <w:p w14:paraId="09ED432F" w14:textId="77777777" w:rsidR="00EB3FE0" w:rsidRDefault="00EB3FE0" w:rsidP="00B51578">
      <w:pPr>
        <w:pStyle w:val="CommentText"/>
      </w:pPr>
      <w:r>
        <w:t>All changes in this table</w:t>
      </w:r>
    </w:p>
  </w:comment>
  <w:comment w:id="14" w:author="Michael Koster" w:date="2018-05-06T12:54:00Z" w:initials="Office">
    <w:p w14:paraId="37655B0C" w14:textId="50759DBD" w:rsidR="00EB3FE0" w:rsidRDefault="00EB3FE0">
      <w:pPr>
        <w:pStyle w:val="CommentText"/>
      </w:pPr>
      <w:r>
        <w:rPr>
          <w:rStyle w:val="CommentReference"/>
        </w:rPr>
        <w:annotationRef/>
      </w:r>
      <w:r>
        <w:t xml:space="preserve">Added create, delete, and </w:t>
      </w:r>
      <w:proofErr w:type="spellStart"/>
      <w:r>
        <w:t>linkupdate</w:t>
      </w:r>
      <w:proofErr w:type="spellEnd"/>
      <w:r>
        <w:t xml:space="preserve"> interfaces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Ex w15:paraId="09ED432F" w15:done="0"/>
  <w15:commentEx w15:paraId="37655B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5B9D8" w14:textId="77777777" w:rsidR="00536B37" w:rsidRDefault="00536B37">
      <w:r>
        <w:separator/>
      </w:r>
    </w:p>
  </w:endnote>
  <w:endnote w:type="continuationSeparator" w:id="0">
    <w:p w14:paraId="6F2DD6B1" w14:textId="77777777" w:rsidR="00536B37" w:rsidRDefault="0053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28EDA" w14:textId="77777777" w:rsidR="00536B37" w:rsidRDefault="00536B37">
      <w:r>
        <w:separator/>
      </w:r>
    </w:p>
  </w:footnote>
  <w:footnote w:type="continuationSeparator" w:id="0">
    <w:p w14:paraId="650DE238" w14:textId="77777777" w:rsidR="00536B37" w:rsidRDefault="00536B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EB3FE0" w:rsidRDefault="00EB3FE0">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EB3FE0" w:rsidRDefault="00EB3FE0">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117CF">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B3471"/>
    <w:multiLevelType w:val="hybridMultilevel"/>
    <w:tmpl w:val="A434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3">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5">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7">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9">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5">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1">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F009DC"/>
    <w:multiLevelType w:val="singleLevel"/>
    <w:tmpl w:val="04090015"/>
    <w:lvl w:ilvl="0">
      <w:start w:val="1"/>
      <w:numFmt w:val="upperLetter"/>
      <w:lvlText w:val="%1."/>
      <w:lvlJc w:val="left"/>
      <w:pPr>
        <w:ind w:left="360" w:hanging="360"/>
      </w:pPr>
      <w:rPr>
        <w:rFonts w:hint="default"/>
      </w:rPr>
    </w:lvl>
  </w:abstractNum>
  <w:abstractNum w:abstractNumId="35">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8">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1"/>
  </w:num>
  <w:num w:numId="4">
    <w:abstractNumId w:val="18"/>
  </w:num>
  <w:num w:numId="5">
    <w:abstractNumId w:val="30"/>
  </w:num>
  <w:num w:numId="6">
    <w:abstractNumId w:val="14"/>
  </w:num>
  <w:num w:numId="7">
    <w:abstractNumId w:val="12"/>
  </w:num>
  <w:num w:numId="8">
    <w:abstractNumId w:val="2"/>
  </w:num>
  <w:num w:numId="9">
    <w:abstractNumId w:val="24"/>
  </w:num>
  <w:num w:numId="10">
    <w:abstractNumId w:val="3"/>
  </w:num>
  <w:num w:numId="11">
    <w:abstractNumId w:val="25"/>
  </w:num>
  <w:num w:numId="12">
    <w:abstractNumId w:val="9"/>
  </w:num>
  <w:num w:numId="13">
    <w:abstractNumId w:val="37"/>
  </w:num>
  <w:num w:numId="14">
    <w:abstractNumId w:val="7"/>
  </w:num>
  <w:num w:numId="15">
    <w:abstractNumId w:val="16"/>
  </w:num>
  <w:num w:numId="16">
    <w:abstractNumId w:val="21"/>
  </w:num>
  <w:num w:numId="17">
    <w:abstractNumId w:val="38"/>
  </w:num>
  <w:num w:numId="18">
    <w:abstractNumId w:val="10"/>
  </w:num>
  <w:num w:numId="19">
    <w:abstractNumId w:val="26"/>
  </w:num>
  <w:num w:numId="20">
    <w:abstractNumId w:val="27"/>
  </w:num>
  <w:num w:numId="21">
    <w:abstractNumId w:val="8"/>
  </w:num>
  <w:num w:numId="22">
    <w:abstractNumId w:val="40"/>
  </w:num>
  <w:num w:numId="23">
    <w:abstractNumId w:val="4"/>
  </w:num>
  <w:num w:numId="24">
    <w:abstractNumId w:val="13"/>
  </w:num>
  <w:num w:numId="25">
    <w:abstractNumId w:val="36"/>
  </w:num>
  <w:num w:numId="26">
    <w:abstractNumId w:val="35"/>
  </w:num>
  <w:num w:numId="27">
    <w:abstractNumId w:val="11"/>
  </w:num>
  <w:num w:numId="28">
    <w:abstractNumId w:val="5"/>
  </w:num>
  <w:num w:numId="29">
    <w:abstractNumId w:val="29"/>
  </w:num>
  <w:num w:numId="30">
    <w:abstractNumId w:val="17"/>
  </w:num>
  <w:num w:numId="31">
    <w:abstractNumId w:val="15"/>
  </w:num>
  <w:num w:numId="32">
    <w:abstractNumId w:val="19"/>
  </w:num>
  <w:num w:numId="33">
    <w:abstractNumId w:val="39"/>
  </w:num>
  <w:num w:numId="34">
    <w:abstractNumId w:val="23"/>
  </w:num>
  <w:num w:numId="35">
    <w:abstractNumId w:val="22"/>
  </w:num>
  <w:num w:numId="36">
    <w:abstractNumId w:val="28"/>
  </w:num>
  <w:num w:numId="37">
    <w:abstractNumId w:val="41"/>
  </w:num>
  <w:num w:numId="38">
    <w:abstractNumId w:val="42"/>
  </w:num>
  <w:num w:numId="39">
    <w:abstractNumId w:val="33"/>
  </w:num>
  <w:num w:numId="40">
    <w:abstractNumId w:val="32"/>
  </w:num>
  <w:num w:numId="41">
    <w:abstractNumId w:val="0"/>
  </w:num>
  <w:num w:numId="42">
    <w:abstractNumId w:val="20"/>
  </w:num>
  <w:num w:numId="43">
    <w:abstractNumId w:val="6"/>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rson w15:author="Michael Koster">
    <w15:presenceInfo w15:providerId="None" w15:userId="Michael Ko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7BD"/>
    <w:rsid w:val="000202FB"/>
    <w:rsid w:val="00027F9E"/>
    <w:rsid w:val="00032AB7"/>
    <w:rsid w:val="00040ACA"/>
    <w:rsid w:val="00053141"/>
    <w:rsid w:val="000549E6"/>
    <w:rsid w:val="00062071"/>
    <w:rsid w:val="0006351F"/>
    <w:rsid w:val="00064823"/>
    <w:rsid w:val="00065D3B"/>
    <w:rsid w:val="00072338"/>
    <w:rsid w:val="00072496"/>
    <w:rsid w:val="000736A6"/>
    <w:rsid w:val="0007517A"/>
    <w:rsid w:val="00075ED5"/>
    <w:rsid w:val="00082A10"/>
    <w:rsid w:val="00085F67"/>
    <w:rsid w:val="00086E4D"/>
    <w:rsid w:val="00093F5A"/>
    <w:rsid w:val="000A5BC2"/>
    <w:rsid w:val="000A62AA"/>
    <w:rsid w:val="000B3C1D"/>
    <w:rsid w:val="000B3D16"/>
    <w:rsid w:val="000B51E9"/>
    <w:rsid w:val="000C308E"/>
    <w:rsid w:val="000C7C26"/>
    <w:rsid w:val="000D2936"/>
    <w:rsid w:val="000D3E0D"/>
    <w:rsid w:val="000D4489"/>
    <w:rsid w:val="000D5828"/>
    <w:rsid w:val="000D5D07"/>
    <w:rsid w:val="000E0167"/>
    <w:rsid w:val="000E6F26"/>
    <w:rsid w:val="000F00C1"/>
    <w:rsid w:val="000F061C"/>
    <w:rsid w:val="000F520C"/>
    <w:rsid w:val="0010146C"/>
    <w:rsid w:val="00101890"/>
    <w:rsid w:val="001019F2"/>
    <w:rsid w:val="0010582E"/>
    <w:rsid w:val="00113D79"/>
    <w:rsid w:val="00157493"/>
    <w:rsid w:val="00163824"/>
    <w:rsid w:val="00172F35"/>
    <w:rsid w:val="00174728"/>
    <w:rsid w:val="00180ABB"/>
    <w:rsid w:val="00183340"/>
    <w:rsid w:val="001945BA"/>
    <w:rsid w:val="001A282E"/>
    <w:rsid w:val="001A372D"/>
    <w:rsid w:val="001A6178"/>
    <w:rsid w:val="001B19F5"/>
    <w:rsid w:val="001C076B"/>
    <w:rsid w:val="001C108D"/>
    <w:rsid w:val="001D344C"/>
    <w:rsid w:val="001E1687"/>
    <w:rsid w:val="001E2838"/>
    <w:rsid w:val="001F5E3E"/>
    <w:rsid w:val="001F5E92"/>
    <w:rsid w:val="001F6229"/>
    <w:rsid w:val="001F7D53"/>
    <w:rsid w:val="00204CDA"/>
    <w:rsid w:val="00206009"/>
    <w:rsid w:val="00210957"/>
    <w:rsid w:val="00214D15"/>
    <w:rsid w:val="002218C2"/>
    <w:rsid w:val="00223CBE"/>
    <w:rsid w:val="0022756E"/>
    <w:rsid w:val="002276FE"/>
    <w:rsid w:val="00227B8C"/>
    <w:rsid w:val="002330E4"/>
    <w:rsid w:val="00241DFE"/>
    <w:rsid w:val="002449D4"/>
    <w:rsid w:val="00244A66"/>
    <w:rsid w:val="0024590B"/>
    <w:rsid w:val="00246913"/>
    <w:rsid w:val="00253A82"/>
    <w:rsid w:val="0025660A"/>
    <w:rsid w:val="00256F8B"/>
    <w:rsid w:val="00274A8F"/>
    <w:rsid w:val="00282F9A"/>
    <w:rsid w:val="002906CA"/>
    <w:rsid w:val="002A2E08"/>
    <w:rsid w:val="002A7520"/>
    <w:rsid w:val="002A7734"/>
    <w:rsid w:val="002A7F34"/>
    <w:rsid w:val="002B541E"/>
    <w:rsid w:val="002B738D"/>
    <w:rsid w:val="002C6FB8"/>
    <w:rsid w:val="002C73E6"/>
    <w:rsid w:val="002D4B0A"/>
    <w:rsid w:val="002E2C82"/>
    <w:rsid w:val="002E3816"/>
    <w:rsid w:val="002E3AA5"/>
    <w:rsid w:val="002F2B04"/>
    <w:rsid w:val="002F6AA1"/>
    <w:rsid w:val="002F7883"/>
    <w:rsid w:val="00305926"/>
    <w:rsid w:val="00305B6A"/>
    <w:rsid w:val="00307C19"/>
    <w:rsid w:val="00315E50"/>
    <w:rsid w:val="00323635"/>
    <w:rsid w:val="003247FA"/>
    <w:rsid w:val="00331F5A"/>
    <w:rsid w:val="00334BE0"/>
    <w:rsid w:val="00360312"/>
    <w:rsid w:val="003821D0"/>
    <w:rsid w:val="00382F51"/>
    <w:rsid w:val="00384937"/>
    <w:rsid w:val="0038651E"/>
    <w:rsid w:val="00386905"/>
    <w:rsid w:val="00390B4B"/>
    <w:rsid w:val="00394089"/>
    <w:rsid w:val="00395064"/>
    <w:rsid w:val="0039757E"/>
    <w:rsid w:val="003A09FA"/>
    <w:rsid w:val="003A1948"/>
    <w:rsid w:val="003A21A1"/>
    <w:rsid w:val="003A7A56"/>
    <w:rsid w:val="003B3C26"/>
    <w:rsid w:val="003B50E1"/>
    <w:rsid w:val="003C0EE5"/>
    <w:rsid w:val="003C2796"/>
    <w:rsid w:val="003C4259"/>
    <w:rsid w:val="003C4B7A"/>
    <w:rsid w:val="003C4FE6"/>
    <w:rsid w:val="003C5985"/>
    <w:rsid w:val="003D364D"/>
    <w:rsid w:val="003D5F4C"/>
    <w:rsid w:val="003E2E6F"/>
    <w:rsid w:val="003E70C4"/>
    <w:rsid w:val="0040536C"/>
    <w:rsid w:val="004117CF"/>
    <w:rsid w:val="0041679E"/>
    <w:rsid w:val="004169FF"/>
    <w:rsid w:val="00422F33"/>
    <w:rsid w:val="0042413D"/>
    <w:rsid w:val="00427D43"/>
    <w:rsid w:val="00427F0C"/>
    <w:rsid w:val="00430133"/>
    <w:rsid w:val="0043359F"/>
    <w:rsid w:val="00441B56"/>
    <w:rsid w:val="00445E03"/>
    <w:rsid w:val="00450CC5"/>
    <w:rsid w:val="0046400F"/>
    <w:rsid w:val="004705E6"/>
    <w:rsid w:val="00482FD5"/>
    <w:rsid w:val="00484B4E"/>
    <w:rsid w:val="004906DA"/>
    <w:rsid w:val="00492B31"/>
    <w:rsid w:val="00494797"/>
    <w:rsid w:val="00496577"/>
    <w:rsid w:val="004A2F02"/>
    <w:rsid w:val="004A400D"/>
    <w:rsid w:val="004A4B2C"/>
    <w:rsid w:val="004B22D9"/>
    <w:rsid w:val="004B2C37"/>
    <w:rsid w:val="004B46AE"/>
    <w:rsid w:val="004B5FE5"/>
    <w:rsid w:val="004B6E4B"/>
    <w:rsid w:val="004C1C78"/>
    <w:rsid w:val="004C20B8"/>
    <w:rsid w:val="004C2803"/>
    <w:rsid w:val="004C5635"/>
    <w:rsid w:val="004C6368"/>
    <w:rsid w:val="004C7666"/>
    <w:rsid w:val="004D2BE3"/>
    <w:rsid w:val="004D4148"/>
    <w:rsid w:val="004D45F5"/>
    <w:rsid w:val="004D52A8"/>
    <w:rsid w:val="004E082E"/>
    <w:rsid w:val="004E149C"/>
    <w:rsid w:val="0050425A"/>
    <w:rsid w:val="005066F6"/>
    <w:rsid w:val="00517A30"/>
    <w:rsid w:val="005318CC"/>
    <w:rsid w:val="005328C0"/>
    <w:rsid w:val="005348BF"/>
    <w:rsid w:val="00534B85"/>
    <w:rsid w:val="00536B37"/>
    <w:rsid w:val="005413D8"/>
    <w:rsid w:val="0055105B"/>
    <w:rsid w:val="0055327C"/>
    <w:rsid w:val="00564804"/>
    <w:rsid w:val="005708A9"/>
    <w:rsid w:val="0057483E"/>
    <w:rsid w:val="00576537"/>
    <w:rsid w:val="005769BD"/>
    <w:rsid w:val="00580061"/>
    <w:rsid w:val="00581FC4"/>
    <w:rsid w:val="00583919"/>
    <w:rsid w:val="005923E9"/>
    <w:rsid w:val="00592EA6"/>
    <w:rsid w:val="00594E18"/>
    <w:rsid w:val="00596BE3"/>
    <w:rsid w:val="005A0116"/>
    <w:rsid w:val="005A264E"/>
    <w:rsid w:val="005A55F3"/>
    <w:rsid w:val="005B52A8"/>
    <w:rsid w:val="005B543B"/>
    <w:rsid w:val="005B5957"/>
    <w:rsid w:val="005B79D0"/>
    <w:rsid w:val="005E16E4"/>
    <w:rsid w:val="005E6D22"/>
    <w:rsid w:val="005F04A0"/>
    <w:rsid w:val="005F07B9"/>
    <w:rsid w:val="00600B35"/>
    <w:rsid w:val="00603EBF"/>
    <w:rsid w:val="00606A14"/>
    <w:rsid w:val="00613671"/>
    <w:rsid w:val="00614A5B"/>
    <w:rsid w:val="00615421"/>
    <w:rsid w:val="00621CA7"/>
    <w:rsid w:val="00622D22"/>
    <w:rsid w:val="0062775E"/>
    <w:rsid w:val="006351F9"/>
    <w:rsid w:val="00635A38"/>
    <w:rsid w:val="00643D5C"/>
    <w:rsid w:val="00652626"/>
    <w:rsid w:val="00662270"/>
    <w:rsid w:val="0067404F"/>
    <w:rsid w:val="0068049A"/>
    <w:rsid w:val="00680AFD"/>
    <w:rsid w:val="00684325"/>
    <w:rsid w:val="00691F54"/>
    <w:rsid w:val="006935E7"/>
    <w:rsid w:val="00697282"/>
    <w:rsid w:val="00697B87"/>
    <w:rsid w:val="006A5DC0"/>
    <w:rsid w:val="006B57B2"/>
    <w:rsid w:val="006C6437"/>
    <w:rsid w:val="006C757A"/>
    <w:rsid w:val="006D4974"/>
    <w:rsid w:val="006D4C72"/>
    <w:rsid w:val="006D5922"/>
    <w:rsid w:val="006D5CFC"/>
    <w:rsid w:val="006E1AE5"/>
    <w:rsid w:val="006E36EE"/>
    <w:rsid w:val="006F08F5"/>
    <w:rsid w:val="006F25F2"/>
    <w:rsid w:val="006F5569"/>
    <w:rsid w:val="006F63EB"/>
    <w:rsid w:val="007116E1"/>
    <w:rsid w:val="00715647"/>
    <w:rsid w:val="007156BE"/>
    <w:rsid w:val="00721611"/>
    <w:rsid w:val="00723713"/>
    <w:rsid w:val="00725609"/>
    <w:rsid w:val="00730DDC"/>
    <w:rsid w:val="007328E1"/>
    <w:rsid w:val="00746A9C"/>
    <w:rsid w:val="00750E5A"/>
    <w:rsid w:val="0075111A"/>
    <w:rsid w:val="00751B8D"/>
    <w:rsid w:val="00752CBE"/>
    <w:rsid w:val="00755E5F"/>
    <w:rsid w:val="00756995"/>
    <w:rsid w:val="00757CB0"/>
    <w:rsid w:val="00766705"/>
    <w:rsid w:val="007716CB"/>
    <w:rsid w:val="007865AB"/>
    <w:rsid w:val="00791898"/>
    <w:rsid w:val="00797793"/>
    <w:rsid w:val="007A5ADC"/>
    <w:rsid w:val="007B1209"/>
    <w:rsid w:val="007B2EFE"/>
    <w:rsid w:val="007B6639"/>
    <w:rsid w:val="007C3D2A"/>
    <w:rsid w:val="007C6352"/>
    <w:rsid w:val="007C79BC"/>
    <w:rsid w:val="007D2FF2"/>
    <w:rsid w:val="007D51D6"/>
    <w:rsid w:val="007D5E75"/>
    <w:rsid w:val="007D66AC"/>
    <w:rsid w:val="007E0D7C"/>
    <w:rsid w:val="007E1F98"/>
    <w:rsid w:val="007E498F"/>
    <w:rsid w:val="007F537D"/>
    <w:rsid w:val="007F7F4B"/>
    <w:rsid w:val="0080016C"/>
    <w:rsid w:val="008006C9"/>
    <w:rsid w:val="00801E43"/>
    <w:rsid w:val="00803CA4"/>
    <w:rsid w:val="008134E0"/>
    <w:rsid w:val="00814ABB"/>
    <w:rsid w:val="008220DC"/>
    <w:rsid w:val="008247D5"/>
    <w:rsid w:val="008308B1"/>
    <w:rsid w:val="00830CD2"/>
    <w:rsid w:val="00834D57"/>
    <w:rsid w:val="008367D2"/>
    <w:rsid w:val="00841DEE"/>
    <w:rsid w:val="008533F3"/>
    <w:rsid w:val="0085385B"/>
    <w:rsid w:val="0085585D"/>
    <w:rsid w:val="0085669E"/>
    <w:rsid w:val="008739F2"/>
    <w:rsid w:val="0087572C"/>
    <w:rsid w:val="00883941"/>
    <w:rsid w:val="008915B3"/>
    <w:rsid w:val="008949FD"/>
    <w:rsid w:val="0089569D"/>
    <w:rsid w:val="008A1D48"/>
    <w:rsid w:val="008A5049"/>
    <w:rsid w:val="008A75E6"/>
    <w:rsid w:val="008B2A74"/>
    <w:rsid w:val="008B43DB"/>
    <w:rsid w:val="008C78E9"/>
    <w:rsid w:val="008D3B9D"/>
    <w:rsid w:val="008E163D"/>
    <w:rsid w:val="008E5589"/>
    <w:rsid w:val="008F0BB7"/>
    <w:rsid w:val="008F2ECC"/>
    <w:rsid w:val="008F30EB"/>
    <w:rsid w:val="009047AD"/>
    <w:rsid w:val="00905DD7"/>
    <w:rsid w:val="0091123B"/>
    <w:rsid w:val="00927B4B"/>
    <w:rsid w:val="0093530D"/>
    <w:rsid w:val="00944144"/>
    <w:rsid w:val="0095582C"/>
    <w:rsid w:val="00956690"/>
    <w:rsid w:val="00956E9D"/>
    <w:rsid w:val="00962C8C"/>
    <w:rsid w:val="00963F20"/>
    <w:rsid w:val="00964654"/>
    <w:rsid w:val="00964E3F"/>
    <w:rsid w:val="00966CF8"/>
    <w:rsid w:val="0097339B"/>
    <w:rsid w:val="009919B9"/>
    <w:rsid w:val="00992B9F"/>
    <w:rsid w:val="009956D4"/>
    <w:rsid w:val="009959C7"/>
    <w:rsid w:val="009975D0"/>
    <w:rsid w:val="009A5D4C"/>
    <w:rsid w:val="009A610E"/>
    <w:rsid w:val="009B2895"/>
    <w:rsid w:val="009B5EBE"/>
    <w:rsid w:val="009B7B52"/>
    <w:rsid w:val="009C0DCA"/>
    <w:rsid w:val="009C22CD"/>
    <w:rsid w:val="009C295D"/>
    <w:rsid w:val="009C50AC"/>
    <w:rsid w:val="009D7412"/>
    <w:rsid w:val="009E558E"/>
    <w:rsid w:val="009E57AD"/>
    <w:rsid w:val="009F2190"/>
    <w:rsid w:val="009F7746"/>
    <w:rsid w:val="00A02EA9"/>
    <w:rsid w:val="00A1407C"/>
    <w:rsid w:val="00A15CE4"/>
    <w:rsid w:val="00A257A9"/>
    <w:rsid w:val="00A27006"/>
    <w:rsid w:val="00A31C94"/>
    <w:rsid w:val="00A33A08"/>
    <w:rsid w:val="00A36211"/>
    <w:rsid w:val="00A378BB"/>
    <w:rsid w:val="00A40479"/>
    <w:rsid w:val="00A440D1"/>
    <w:rsid w:val="00A504FF"/>
    <w:rsid w:val="00A550E2"/>
    <w:rsid w:val="00A56CA3"/>
    <w:rsid w:val="00A62BC6"/>
    <w:rsid w:val="00A713EA"/>
    <w:rsid w:val="00A73DBA"/>
    <w:rsid w:val="00A8101F"/>
    <w:rsid w:val="00A81793"/>
    <w:rsid w:val="00A84B7B"/>
    <w:rsid w:val="00A84F16"/>
    <w:rsid w:val="00A8529D"/>
    <w:rsid w:val="00A908A4"/>
    <w:rsid w:val="00A90D95"/>
    <w:rsid w:val="00A93E4E"/>
    <w:rsid w:val="00AA0CCA"/>
    <w:rsid w:val="00AA24E0"/>
    <w:rsid w:val="00AA2771"/>
    <w:rsid w:val="00AA3719"/>
    <w:rsid w:val="00AA635D"/>
    <w:rsid w:val="00AB1E63"/>
    <w:rsid w:val="00AB66D4"/>
    <w:rsid w:val="00AB7128"/>
    <w:rsid w:val="00AC183B"/>
    <w:rsid w:val="00AC22B5"/>
    <w:rsid w:val="00AC3B0E"/>
    <w:rsid w:val="00AC492E"/>
    <w:rsid w:val="00AC51CC"/>
    <w:rsid w:val="00AC6F7D"/>
    <w:rsid w:val="00AC7AC6"/>
    <w:rsid w:val="00AD0DF4"/>
    <w:rsid w:val="00AD3384"/>
    <w:rsid w:val="00AD6BC8"/>
    <w:rsid w:val="00AE1CC5"/>
    <w:rsid w:val="00AE3B37"/>
    <w:rsid w:val="00AE50AD"/>
    <w:rsid w:val="00AF0FF3"/>
    <w:rsid w:val="00AF3AB8"/>
    <w:rsid w:val="00AF428A"/>
    <w:rsid w:val="00AF4479"/>
    <w:rsid w:val="00B00CC8"/>
    <w:rsid w:val="00B06B19"/>
    <w:rsid w:val="00B07AAD"/>
    <w:rsid w:val="00B14E0A"/>
    <w:rsid w:val="00B212AD"/>
    <w:rsid w:val="00B22DAB"/>
    <w:rsid w:val="00B247D5"/>
    <w:rsid w:val="00B265C4"/>
    <w:rsid w:val="00B35192"/>
    <w:rsid w:val="00B35B3C"/>
    <w:rsid w:val="00B40BDB"/>
    <w:rsid w:val="00B41EDD"/>
    <w:rsid w:val="00B44B6A"/>
    <w:rsid w:val="00B51578"/>
    <w:rsid w:val="00B62221"/>
    <w:rsid w:val="00B632F8"/>
    <w:rsid w:val="00B65403"/>
    <w:rsid w:val="00B7055B"/>
    <w:rsid w:val="00B724CF"/>
    <w:rsid w:val="00B72CFE"/>
    <w:rsid w:val="00B77232"/>
    <w:rsid w:val="00B80813"/>
    <w:rsid w:val="00B960F3"/>
    <w:rsid w:val="00BA2FA5"/>
    <w:rsid w:val="00BA3CA3"/>
    <w:rsid w:val="00BA5BA6"/>
    <w:rsid w:val="00BA7380"/>
    <w:rsid w:val="00BB0398"/>
    <w:rsid w:val="00BB163B"/>
    <w:rsid w:val="00BB2B2A"/>
    <w:rsid w:val="00BB369E"/>
    <w:rsid w:val="00BB3B74"/>
    <w:rsid w:val="00BC0628"/>
    <w:rsid w:val="00BC1CB9"/>
    <w:rsid w:val="00BC439D"/>
    <w:rsid w:val="00BC4613"/>
    <w:rsid w:val="00BD6E4B"/>
    <w:rsid w:val="00BE1F5C"/>
    <w:rsid w:val="00BE43FE"/>
    <w:rsid w:val="00BE79FE"/>
    <w:rsid w:val="00BF026B"/>
    <w:rsid w:val="00BF0C72"/>
    <w:rsid w:val="00BF3C74"/>
    <w:rsid w:val="00C07948"/>
    <w:rsid w:val="00C11FB5"/>
    <w:rsid w:val="00C120F3"/>
    <w:rsid w:val="00C3793D"/>
    <w:rsid w:val="00C4467A"/>
    <w:rsid w:val="00C50CA4"/>
    <w:rsid w:val="00C56C7A"/>
    <w:rsid w:val="00C609E5"/>
    <w:rsid w:val="00C6246C"/>
    <w:rsid w:val="00C63BA1"/>
    <w:rsid w:val="00C641E3"/>
    <w:rsid w:val="00C643CE"/>
    <w:rsid w:val="00C758FC"/>
    <w:rsid w:val="00C76003"/>
    <w:rsid w:val="00C800D6"/>
    <w:rsid w:val="00C82075"/>
    <w:rsid w:val="00C85287"/>
    <w:rsid w:val="00C93623"/>
    <w:rsid w:val="00C973F6"/>
    <w:rsid w:val="00CA17E4"/>
    <w:rsid w:val="00CC01F5"/>
    <w:rsid w:val="00CD15D8"/>
    <w:rsid w:val="00CD7BD1"/>
    <w:rsid w:val="00CE059E"/>
    <w:rsid w:val="00CE1F1B"/>
    <w:rsid w:val="00CE42D0"/>
    <w:rsid w:val="00CE584C"/>
    <w:rsid w:val="00CE6CB7"/>
    <w:rsid w:val="00CF169F"/>
    <w:rsid w:val="00CF7A63"/>
    <w:rsid w:val="00D02D40"/>
    <w:rsid w:val="00D04230"/>
    <w:rsid w:val="00D1268A"/>
    <w:rsid w:val="00D1374D"/>
    <w:rsid w:val="00D17C3B"/>
    <w:rsid w:val="00D27A28"/>
    <w:rsid w:val="00D36645"/>
    <w:rsid w:val="00D5318B"/>
    <w:rsid w:val="00D532B5"/>
    <w:rsid w:val="00D607BC"/>
    <w:rsid w:val="00D61FE8"/>
    <w:rsid w:val="00D62088"/>
    <w:rsid w:val="00D64634"/>
    <w:rsid w:val="00D64923"/>
    <w:rsid w:val="00D64985"/>
    <w:rsid w:val="00D64CB5"/>
    <w:rsid w:val="00D7104C"/>
    <w:rsid w:val="00D763AF"/>
    <w:rsid w:val="00D81ADA"/>
    <w:rsid w:val="00D84FB5"/>
    <w:rsid w:val="00D86724"/>
    <w:rsid w:val="00D9421E"/>
    <w:rsid w:val="00DA174A"/>
    <w:rsid w:val="00DA36C5"/>
    <w:rsid w:val="00DA5996"/>
    <w:rsid w:val="00DA5BF8"/>
    <w:rsid w:val="00DB13DF"/>
    <w:rsid w:val="00DB7D38"/>
    <w:rsid w:val="00DC006F"/>
    <w:rsid w:val="00DC0859"/>
    <w:rsid w:val="00DC0CD6"/>
    <w:rsid w:val="00DC3BC2"/>
    <w:rsid w:val="00DC7636"/>
    <w:rsid w:val="00DD7CBD"/>
    <w:rsid w:val="00DE06D6"/>
    <w:rsid w:val="00DE249F"/>
    <w:rsid w:val="00DE2D40"/>
    <w:rsid w:val="00DF29A1"/>
    <w:rsid w:val="00DF5102"/>
    <w:rsid w:val="00DF6B9A"/>
    <w:rsid w:val="00E10E75"/>
    <w:rsid w:val="00E1498F"/>
    <w:rsid w:val="00E14C3D"/>
    <w:rsid w:val="00E17120"/>
    <w:rsid w:val="00E20D46"/>
    <w:rsid w:val="00E24218"/>
    <w:rsid w:val="00E25192"/>
    <w:rsid w:val="00E3051E"/>
    <w:rsid w:val="00E30BE1"/>
    <w:rsid w:val="00E343AF"/>
    <w:rsid w:val="00E3443C"/>
    <w:rsid w:val="00E3509D"/>
    <w:rsid w:val="00E35B13"/>
    <w:rsid w:val="00E35CC1"/>
    <w:rsid w:val="00E37B40"/>
    <w:rsid w:val="00E56704"/>
    <w:rsid w:val="00E64E24"/>
    <w:rsid w:val="00E66310"/>
    <w:rsid w:val="00E6641A"/>
    <w:rsid w:val="00E66842"/>
    <w:rsid w:val="00E7231F"/>
    <w:rsid w:val="00E72EA7"/>
    <w:rsid w:val="00E740F5"/>
    <w:rsid w:val="00E76B2B"/>
    <w:rsid w:val="00E83A17"/>
    <w:rsid w:val="00E8589F"/>
    <w:rsid w:val="00E87612"/>
    <w:rsid w:val="00E87A10"/>
    <w:rsid w:val="00E90D73"/>
    <w:rsid w:val="00E91801"/>
    <w:rsid w:val="00E96CDA"/>
    <w:rsid w:val="00EA19D5"/>
    <w:rsid w:val="00EA1B0E"/>
    <w:rsid w:val="00EA3734"/>
    <w:rsid w:val="00EB3B40"/>
    <w:rsid w:val="00EB3FE0"/>
    <w:rsid w:val="00EC4820"/>
    <w:rsid w:val="00EC5431"/>
    <w:rsid w:val="00EC790B"/>
    <w:rsid w:val="00EC7B56"/>
    <w:rsid w:val="00EF237E"/>
    <w:rsid w:val="00EF2CE9"/>
    <w:rsid w:val="00EF51BE"/>
    <w:rsid w:val="00EF6199"/>
    <w:rsid w:val="00F026F8"/>
    <w:rsid w:val="00F0582B"/>
    <w:rsid w:val="00F07FFD"/>
    <w:rsid w:val="00F10FFE"/>
    <w:rsid w:val="00F114D9"/>
    <w:rsid w:val="00F120F5"/>
    <w:rsid w:val="00F1784B"/>
    <w:rsid w:val="00F2305D"/>
    <w:rsid w:val="00F2322B"/>
    <w:rsid w:val="00F33533"/>
    <w:rsid w:val="00F34FC5"/>
    <w:rsid w:val="00F37AAC"/>
    <w:rsid w:val="00F416A7"/>
    <w:rsid w:val="00F417DE"/>
    <w:rsid w:val="00F43996"/>
    <w:rsid w:val="00F4616E"/>
    <w:rsid w:val="00F5314B"/>
    <w:rsid w:val="00F53AFC"/>
    <w:rsid w:val="00F55442"/>
    <w:rsid w:val="00F5590D"/>
    <w:rsid w:val="00F560CE"/>
    <w:rsid w:val="00F61946"/>
    <w:rsid w:val="00F62494"/>
    <w:rsid w:val="00F6387C"/>
    <w:rsid w:val="00F65637"/>
    <w:rsid w:val="00F7514A"/>
    <w:rsid w:val="00F756FC"/>
    <w:rsid w:val="00F94493"/>
    <w:rsid w:val="00F9523D"/>
    <w:rsid w:val="00FA1694"/>
    <w:rsid w:val="00FC1347"/>
    <w:rsid w:val="00FC5BA5"/>
    <w:rsid w:val="00FD4C6B"/>
    <w:rsid w:val="00FE16BA"/>
    <w:rsid w:val="00FE510C"/>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B51578"/>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4E1F4-A33F-B94E-A967-48F499A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198</TotalTime>
  <Pages>9</Pages>
  <Words>2199</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14710</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88</cp:revision>
  <dcterms:created xsi:type="dcterms:W3CDTF">2018-04-12T04:59:00Z</dcterms:created>
  <dcterms:modified xsi:type="dcterms:W3CDTF">2018-05-08T03:28:00Z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